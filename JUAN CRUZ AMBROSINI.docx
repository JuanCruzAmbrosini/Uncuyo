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451"/>
        <w:gridCol w:w="2417"/>
        <w:gridCol w:w="1264"/>
        <w:gridCol w:w="2417"/>
      </w:tblGrid>
      <w:tr w:rsidR="00F316AD" w:rsidRPr="003647F5" w:rsidTr="00007421">
        <w:trPr>
          <w:trHeight w:val="1292"/>
        </w:trPr>
        <w:tc>
          <w:tcPr>
            <w:tcW w:w="8966" w:type="dxa"/>
            <w:gridSpan w:val="5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B47D82" w:rsidRDefault="00DB138D" w:rsidP="00B47D82">
            <w:pPr>
              <w:pStyle w:val="Ttulo"/>
              <w:rPr>
                <w:rFonts w:ascii="Google Sans" w:hAnsi="Google Sans"/>
                <w:noProof/>
              </w:rPr>
            </w:pPr>
            <w:r>
              <w:rPr>
                <w:rFonts w:ascii="Google Sans" w:hAnsi="Google Sans"/>
                <w:noProof/>
              </w:rPr>
              <w:t>JUAN CRUZ AMBROSINI</w:t>
            </w:r>
          </w:p>
        </w:tc>
      </w:tr>
      <w:tr w:rsidR="00007421" w:rsidRPr="003647F5" w:rsidTr="00007421">
        <w:trPr>
          <w:trHeight w:val="735"/>
        </w:trPr>
        <w:tc>
          <w:tcPr>
            <w:tcW w:w="2417" w:type="dxa"/>
            <w:tcBorders>
              <w:top w:val="single" w:sz="24" w:space="0" w:color="BF9268" w:themeColor="accent2"/>
            </w:tcBorders>
            <w:vAlign w:val="center"/>
          </w:tcPr>
          <w:p w:rsidR="00F316AD" w:rsidRDefault="00DB138D" w:rsidP="00007421">
            <w:pPr>
              <w:jc w:val="center"/>
              <w:rPr>
                <w:rFonts w:ascii="Google Sans" w:hAnsi="Google Sans"/>
                <w:noProof/>
              </w:rPr>
            </w:pPr>
            <w:r>
              <w:rPr>
                <w:noProof/>
              </w:rPr>
              <w:t>J</w:t>
            </w:r>
            <w:r>
              <w:rPr>
                <w:rFonts w:ascii="Google Sans" w:hAnsi="Google Sans"/>
                <w:noProof/>
              </w:rPr>
              <w:t>uan B. Justo 210</w:t>
            </w:r>
          </w:p>
          <w:p w:rsidR="00DB138D" w:rsidRDefault="00DB138D" w:rsidP="00007421">
            <w:pPr>
              <w:jc w:val="center"/>
              <w:rPr>
                <w:rFonts w:ascii="Google Sans" w:hAnsi="Google Sans"/>
                <w:noProof/>
              </w:rPr>
            </w:pPr>
            <w:r>
              <w:rPr>
                <w:rFonts w:ascii="Google Sans" w:hAnsi="Google Sans"/>
                <w:noProof/>
              </w:rPr>
              <w:t>Godoy Cruz,</w:t>
            </w:r>
          </w:p>
          <w:p w:rsidR="00DB138D" w:rsidRPr="00DB138D" w:rsidRDefault="00DB138D" w:rsidP="00007421">
            <w:pPr>
              <w:jc w:val="center"/>
              <w:rPr>
                <w:rFonts w:ascii="Google Sans" w:hAnsi="Google Sans"/>
                <w:noProof/>
              </w:rPr>
            </w:pPr>
            <w:r>
              <w:rPr>
                <w:rFonts w:ascii="Google Sans" w:hAnsi="Google Sans"/>
                <w:noProof/>
              </w:rPr>
              <w:t>Mendoza</w:t>
            </w:r>
          </w:p>
        </w:tc>
        <w:tc>
          <w:tcPr>
            <w:tcW w:w="2868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:rsidR="00F316AD" w:rsidRPr="00DB138D" w:rsidRDefault="00DB138D" w:rsidP="00007421">
            <w:pPr>
              <w:jc w:val="center"/>
              <w:rPr>
                <w:rFonts w:ascii="Google Sans" w:hAnsi="Google Sans"/>
                <w:noProof/>
              </w:rPr>
            </w:pPr>
            <w:r>
              <w:rPr>
                <w:rFonts w:ascii="Google Sans" w:hAnsi="Google Sans"/>
                <w:noProof/>
              </w:rPr>
              <w:t>2622309080</w:t>
            </w:r>
          </w:p>
        </w:tc>
        <w:tc>
          <w:tcPr>
            <w:tcW w:w="3681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:rsidR="00F316AD" w:rsidRPr="003647F5" w:rsidRDefault="00DB138D" w:rsidP="00007421">
            <w:pPr>
              <w:jc w:val="center"/>
              <w:rPr>
                <w:noProof/>
              </w:rPr>
            </w:pPr>
            <w:r>
              <w:rPr>
                <w:rFonts w:ascii="Google Sans" w:hAnsi="Google Sans"/>
                <w:noProof/>
              </w:rPr>
              <w:t>Juancruz.ambrosini@gmail.com</w:t>
            </w:r>
            <w:r w:rsidR="00D20DA9" w:rsidRPr="003647F5">
              <w:rPr>
                <w:noProof/>
                <w:lang w:bidi="es-ES"/>
              </w:rPr>
              <w:t xml:space="preserve"> </w:t>
            </w:r>
          </w:p>
        </w:tc>
      </w:tr>
      <w:tr w:rsidR="00007421" w:rsidRPr="003647F5" w:rsidTr="00007421">
        <w:trPr>
          <w:trHeight w:val="735"/>
        </w:trPr>
        <w:tc>
          <w:tcPr>
            <w:tcW w:w="2417" w:type="dxa"/>
            <w:tcBorders>
              <w:top w:val="single" w:sz="24" w:space="0" w:color="BF9268" w:themeColor="accent2"/>
            </w:tcBorders>
            <w:vAlign w:val="center"/>
          </w:tcPr>
          <w:p w:rsidR="00840BB7" w:rsidRDefault="00840BB7" w:rsidP="00007421">
            <w:pPr>
              <w:rPr>
                <w:noProof/>
              </w:rPr>
            </w:pPr>
          </w:p>
        </w:tc>
        <w:tc>
          <w:tcPr>
            <w:tcW w:w="2868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:rsidR="00840BB7" w:rsidRDefault="00840BB7" w:rsidP="00007421">
            <w:pPr>
              <w:jc w:val="center"/>
              <w:rPr>
                <w:rFonts w:ascii="Google Sans" w:hAnsi="Google Sans"/>
                <w:noProof/>
              </w:rPr>
            </w:pPr>
          </w:p>
        </w:tc>
        <w:tc>
          <w:tcPr>
            <w:tcW w:w="3681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:rsidR="00840BB7" w:rsidRDefault="00840BB7" w:rsidP="00007421">
            <w:pPr>
              <w:jc w:val="center"/>
              <w:rPr>
                <w:rFonts w:ascii="Google Sans" w:hAnsi="Google Sans"/>
                <w:noProof/>
              </w:rPr>
            </w:pPr>
          </w:p>
        </w:tc>
      </w:tr>
      <w:tr w:rsidR="00007421" w:rsidRPr="003647F5" w:rsidTr="00007421">
        <w:trPr>
          <w:gridAfter w:val="1"/>
          <w:wAfter w:w="2417" w:type="dxa"/>
          <w:trHeight w:val="93"/>
        </w:trPr>
        <w:tc>
          <w:tcPr>
            <w:tcW w:w="2868" w:type="dxa"/>
            <w:gridSpan w:val="2"/>
            <w:vMerge w:val="restart"/>
            <w:shd w:val="clear" w:color="auto" w:fill="303848" w:themeFill="accent1"/>
            <w:vAlign w:val="center"/>
          </w:tcPr>
          <w:p w:rsidR="00840BB7" w:rsidRPr="003647F5" w:rsidRDefault="00FD69A4" w:rsidP="00007421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1460613821"/>
                <w:placeholder>
                  <w:docPart w:val="4C75257211CF4C6E8094C8D89580F09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0BB7" w:rsidRPr="00DB138D">
                  <w:rPr>
                    <w:rFonts w:ascii="Google Sans Medium" w:hAnsi="Google Sans Medium"/>
                    <w:noProof/>
                    <w:lang w:bidi="es-ES"/>
                  </w:rPr>
                  <w:t>OBJETIVO</w:t>
                </w:r>
              </w:sdtContent>
            </w:sdt>
          </w:p>
        </w:tc>
        <w:tc>
          <w:tcPr>
            <w:tcW w:w="3681" w:type="dxa"/>
            <w:gridSpan w:val="2"/>
            <w:tcBorders>
              <w:bottom w:val="single" w:sz="18" w:space="0" w:color="BF9268" w:themeColor="accent2"/>
            </w:tcBorders>
          </w:tcPr>
          <w:p w:rsidR="00840BB7" w:rsidRPr="003647F5" w:rsidRDefault="00840BB7" w:rsidP="00007421">
            <w:pPr>
              <w:rPr>
                <w:noProof/>
              </w:rPr>
            </w:pPr>
          </w:p>
        </w:tc>
      </w:tr>
      <w:tr w:rsidR="00007421" w:rsidRPr="003647F5" w:rsidTr="00007421">
        <w:trPr>
          <w:gridAfter w:val="1"/>
          <w:wAfter w:w="2417" w:type="dxa"/>
          <w:trHeight w:val="210"/>
        </w:trPr>
        <w:tc>
          <w:tcPr>
            <w:tcW w:w="2868" w:type="dxa"/>
            <w:gridSpan w:val="2"/>
            <w:vMerge/>
            <w:shd w:val="clear" w:color="auto" w:fill="303848" w:themeFill="accent1"/>
            <w:vAlign w:val="center"/>
          </w:tcPr>
          <w:p w:rsidR="00840BB7" w:rsidRPr="003647F5" w:rsidRDefault="00840BB7" w:rsidP="00007421">
            <w:pPr>
              <w:pStyle w:val="Ttulo1"/>
              <w:rPr>
                <w:noProof/>
              </w:rPr>
            </w:pPr>
          </w:p>
        </w:tc>
        <w:tc>
          <w:tcPr>
            <w:tcW w:w="3681" w:type="dxa"/>
            <w:gridSpan w:val="2"/>
            <w:tcBorders>
              <w:top w:val="single" w:sz="18" w:space="0" w:color="BF9268" w:themeColor="accent2"/>
            </w:tcBorders>
          </w:tcPr>
          <w:p w:rsidR="00840BB7" w:rsidRPr="003647F5" w:rsidRDefault="00840BB7" w:rsidP="00007421">
            <w:pPr>
              <w:rPr>
                <w:noProof/>
              </w:rPr>
            </w:pPr>
          </w:p>
        </w:tc>
      </w:tr>
      <w:tr w:rsidR="0040233B" w:rsidRPr="003647F5" w:rsidTr="00007421">
        <w:trPr>
          <w:trHeight w:val="1525"/>
        </w:trPr>
        <w:tc>
          <w:tcPr>
            <w:tcW w:w="8966" w:type="dxa"/>
            <w:gridSpan w:val="5"/>
            <w:vAlign w:val="center"/>
          </w:tcPr>
          <w:p w:rsidR="00007421" w:rsidRDefault="00DB138D" w:rsidP="00007421">
            <w:pPr>
              <w:pStyle w:val="Texto"/>
              <w:rPr>
                <w:rFonts w:ascii="Google Sans" w:hAnsi="Google Sans" w:cstheme="minorBidi"/>
                <w:color w:val="auto"/>
                <w:sz w:val="22"/>
                <w:szCs w:val="22"/>
              </w:rPr>
            </w:pPr>
            <w:r w:rsidRPr="00DB138D">
              <w:rPr>
                <w:rFonts w:ascii="Google Sans" w:hAnsi="Google Sans" w:cstheme="minorBidi"/>
                <w:color w:val="auto"/>
                <w:sz w:val="22"/>
                <w:szCs w:val="22"/>
              </w:rPr>
              <w:t>Mi objetivo es ayudar, acompañar, y enseñar a estudiantes que estén</w:t>
            </w:r>
          </w:p>
          <w:p w:rsidR="00007421" w:rsidRDefault="00DB138D" w:rsidP="00007421">
            <w:pPr>
              <w:pStyle w:val="Texto"/>
              <w:rPr>
                <w:rFonts w:ascii="Google Sans" w:hAnsi="Google Sans" w:cstheme="minorBidi"/>
                <w:color w:val="auto"/>
                <w:sz w:val="22"/>
                <w:szCs w:val="22"/>
              </w:rPr>
            </w:pPr>
            <w:r w:rsidRPr="00DB138D">
              <w:rPr>
                <w:rFonts w:ascii="Google Sans" w:hAnsi="Google Sans" w:cstheme="minorBidi"/>
                <w:color w:val="auto"/>
                <w:sz w:val="22"/>
                <w:szCs w:val="22"/>
              </w:rPr>
              <w:t xml:space="preserve"> en el proceso de aprendizaje en materias como física, matemáticas </w:t>
            </w:r>
          </w:p>
          <w:p w:rsidR="0040233B" w:rsidRPr="003647F5" w:rsidRDefault="00DB138D" w:rsidP="00007421">
            <w:pPr>
              <w:pStyle w:val="Texto"/>
              <w:rPr>
                <w:noProof/>
              </w:rPr>
            </w:pPr>
            <w:r w:rsidRPr="00DB138D">
              <w:rPr>
                <w:rFonts w:ascii="Google Sans" w:hAnsi="Google Sans" w:cstheme="minorBidi"/>
                <w:color w:val="auto"/>
                <w:sz w:val="22"/>
                <w:szCs w:val="22"/>
              </w:rPr>
              <w:t>y química</w:t>
            </w:r>
            <w:r w:rsidR="00B47D82">
              <w:rPr>
                <w:rFonts w:ascii="Google Sans" w:hAnsi="Google Sans" w:cstheme="minorBidi"/>
                <w:color w:val="auto"/>
                <w:sz w:val="22"/>
                <w:szCs w:val="22"/>
              </w:rPr>
              <w:t>.</w:t>
            </w:r>
          </w:p>
        </w:tc>
      </w:tr>
      <w:tr w:rsidR="00007421" w:rsidRPr="003647F5" w:rsidTr="00007421">
        <w:trPr>
          <w:gridAfter w:val="1"/>
          <w:wAfter w:w="2417" w:type="dxa"/>
          <w:trHeight w:val="93"/>
        </w:trPr>
        <w:tc>
          <w:tcPr>
            <w:tcW w:w="2868" w:type="dxa"/>
            <w:gridSpan w:val="2"/>
            <w:vMerge w:val="restart"/>
            <w:shd w:val="clear" w:color="auto" w:fill="303848" w:themeFill="accent1"/>
            <w:vAlign w:val="center"/>
          </w:tcPr>
          <w:p w:rsidR="00840BB7" w:rsidRPr="00DB138D" w:rsidRDefault="00FD69A4" w:rsidP="00007421">
            <w:pPr>
              <w:pStyle w:val="Ttulo1"/>
              <w:rPr>
                <w:rFonts w:ascii="Google Sans Medium" w:hAnsi="Google Sans Medium"/>
                <w:noProof/>
              </w:rPr>
            </w:pPr>
            <w:sdt>
              <w:sdtPr>
                <w:rPr>
                  <w:rFonts w:ascii="Google Sans Medium" w:hAnsi="Google Sans Medium"/>
                  <w:noProof/>
                </w:rPr>
                <w:id w:val="-1748876717"/>
                <w:placeholder>
                  <w:docPart w:val="C59FFB1461074D7D813AA3D4EDE639E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0BB7" w:rsidRPr="00DB138D">
                  <w:rPr>
                    <w:rFonts w:ascii="Google Sans Medium" w:hAnsi="Google Sans Medium"/>
                    <w:noProof/>
                    <w:lang w:bidi="es-ES"/>
                  </w:rPr>
                  <w:t>EXPERIENCIA</w:t>
                </w:r>
              </w:sdtContent>
            </w:sdt>
          </w:p>
        </w:tc>
        <w:tc>
          <w:tcPr>
            <w:tcW w:w="3681" w:type="dxa"/>
            <w:gridSpan w:val="2"/>
            <w:tcBorders>
              <w:bottom w:val="single" w:sz="18" w:space="0" w:color="BF9268" w:themeColor="accent2"/>
            </w:tcBorders>
          </w:tcPr>
          <w:p w:rsidR="00840BB7" w:rsidRPr="003647F5" w:rsidRDefault="00840BB7" w:rsidP="00007421">
            <w:pPr>
              <w:rPr>
                <w:noProof/>
              </w:rPr>
            </w:pPr>
          </w:p>
        </w:tc>
      </w:tr>
      <w:tr w:rsidR="00007421" w:rsidRPr="003647F5" w:rsidTr="00007421">
        <w:trPr>
          <w:gridAfter w:val="1"/>
          <w:wAfter w:w="2417" w:type="dxa"/>
          <w:trHeight w:val="220"/>
        </w:trPr>
        <w:tc>
          <w:tcPr>
            <w:tcW w:w="2868" w:type="dxa"/>
            <w:gridSpan w:val="2"/>
            <w:vMerge/>
            <w:shd w:val="clear" w:color="auto" w:fill="303848" w:themeFill="accent1"/>
            <w:vAlign w:val="center"/>
          </w:tcPr>
          <w:p w:rsidR="00840BB7" w:rsidRPr="003647F5" w:rsidRDefault="00840BB7" w:rsidP="00007421">
            <w:pPr>
              <w:pStyle w:val="Ttulo1"/>
              <w:rPr>
                <w:noProof/>
              </w:rPr>
            </w:pPr>
          </w:p>
        </w:tc>
        <w:tc>
          <w:tcPr>
            <w:tcW w:w="3681" w:type="dxa"/>
            <w:gridSpan w:val="2"/>
          </w:tcPr>
          <w:p w:rsidR="00840BB7" w:rsidRPr="003647F5" w:rsidRDefault="00840BB7" w:rsidP="00007421">
            <w:pPr>
              <w:rPr>
                <w:noProof/>
              </w:rPr>
            </w:pPr>
          </w:p>
        </w:tc>
      </w:tr>
      <w:tr w:rsidR="00840BB7" w:rsidRPr="00007421" w:rsidTr="00007421">
        <w:trPr>
          <w:gridAfter w:val="1"/>
          <w:wAfter w:w="2417" w:type="dxa"/>
          <w:trHeight w:val="3403"/>
        </w:trPr>
        <w:tc>
          <w:tcPr>
            <w:tcW w:w="6549" w:type="dxa"/>
            <w:gridSpan w:val="4"/>
            <w:vAlign w:val="center"/>
          </w:tcPr>
          <w:p w:rsidR="00840BB7" w:rsidRDefault="00B47D82" w:rsidP="00007421">
            <w:pPr>
              <w:pStyle w:val="Texto"/>
              <w:rPr>
                <w:rFonts w:ascii="Google Sans" w:hAnsi="Google Sans"/>
                <w:i/>
                <w:noProof/>
              </w:rPr>
            </w:pPr>
            <w:r>
              <w:rPr>
                <w:rFonts w:ascii="Google Sans" w:hAnsi="Google Sans"/>
                <w:i/>
                <w:noProof/>
              </w:rPr>
              <w:t>Reposicion de mercadería y atención al cliente en “Club de agua Saucelandia” (2 años).</w:t>
            </w:r>
          </w:p>
          <w:p w:rsidR="00840BB7" w:rsidRPr="00390C29" w:rsidRDefault="00840BB7" w:rsidP="00007421"/>
          <w:p w:rsidR="00840BB7" w:rsidRDefault="00B47D82" w:rsidP="00007421">
            <w:pPr>
              <w:pStyle w:val="Texto"/>
              <w:rPr>
                <w:rFonts w:ascii="Google Sans" w:hAnsi="Google Sans"/>
                <w:i/>
                <w:noProof/>
                <w:szCs w:val="20"/>
              </w:rPr>
            </w:pPr>
            <w:r>
              <w:rPr>
                <w:rFonts w:ascii="Google Sans" w:hAnsi="Google Sans"/>
                <w:i/>
                <w:noProof/>
                <w:szCs w:val="20"/>
                <w:lang w:bidi="es-ES"/>
              </w:rPr>
              <w:t>Logistica y administracion de personal en finca “La Armandita” durante la temporada de cosecha (5 años).</w:t>
            </w:r>
          </w:p>
          <w:p w:rsidR="00840BB7" w:rsidRPr="00390C29" w:rsidRDefault="00840BB7" w:rsidP="00007421">
            <w:pPr>
              <w:rPr>
                <w:rFonts w:ascii="Google Sans" w:hAnsi="Google Sans"/>
                <w:sz w:val="20"/>
                <w:szCs w:val="20"/>
              </w:rPr>
            </w:pPr>
          </w:p>
          <w:p w:rsidR="00840BB7" w:rsidRPr="0039064D" w:rsidRDefault="00B47D82" w:rsidP="00007421">
            <w:pPr>
              <w:pStyle w:val="Texto"/>
              <w:rPr>
                <w:rFonts w:ascii="Google Sans" w:hAnsi="Google Sans"/>
                <w:i/>
                <w:noProof/>
                <w:szCs w:val="20"/>
              </w:rPr>
            </w:pPr>
            <w:r>
              <w:rPr>
                <w:rFonts w:ascii="Google Sans" w:hAnsi="Google Sans"/>
                <w:i/>
                <w:noProof/>
                <w:szCs w:val="20"/>
              </w:rPr>
              <w:t>Profesor de apoyo y clases particulares de matemática, física y química (emprendimiento independiente)</w:t>
            </w:r>
            <w:r w:rsidR="00840BB7">
              <w:rPr>
                <w:rFonts w:ascii="Google Sans" w:hAnsi="Google Sans"/>
                <w:i/>
                <w:noProof/>
                <w:szCs w:val="20"/>
              </w:rPr>
              <w:t>.</w:t>
            </w:r>
          </w:p>
        </w:tc>
      </w:tr>
      <w:tr w:rsidR="00007421" w:rsidRPr="003647F5" w:rsidTr="00007421">
        <w:trPr>
          <w:gridAfter w:val="1"/>
          <w:wAfter w:w="2417" w:type="dxa"/>
          <w:trHeight w:val="344"/>
        </w:trPr>
        <w:tc>
          <w:tcPr>
            <w:tcW w:w="2868" w:type="dxa"/>
            <w:gridSpan w:val="2"/>
            <w:vMerge w:val="restart"/>
            <w:shd w:val="clear" w:color="auto" w:fill="303848" w:themeFill="accent1"/>
            <w:vAlign w:val="center"/>
          </w:tcPr>
          <w:p w:rsidR="00840BB7" w:rsidRPr="00840BB7" w:rsidRDefault="00FD69A4" w:rsidP="00007421">
            <w:pPr>
              <w:pStyle w:val="Ttulo1"/>
              <w:rPr>
                <w:rFonts w:ascii="Google Sans Medium" w:hAnsi="Google Sans Medium"/>
                <w:noProof/>
              </w:rPr>
            </w:pPr>
            <w:sdt>
              <w:sdtPr>
                <w:rPr>
                  <w:rFonts w:ascii="Google Sans Medium" w:hAnsi="Google Sans Medium"/>
                  <w:noProof/>
                </w:rPr>
                <w:id w:val="-1964946763"/>
                <w:placeholder>
                  <w:docPart w:val="39F06F187B2A4784808262AA8F64775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0BB7" w:rsidRPr="00840BB7">
                  <w:rPr>
                    <w:rFonts w:ascii="Google Sans Medium" w:hAnsi="Google Sans Medium"/>
                    <w:noProof/>
                    <w:lang w:bidi="es-ES"/>
                  </w:rPr>
                  <w:t>APTITUDES CLAVE</w:t>
                </w:r>
              </w:sdtContent>
            </w:sdt>
            <w:r w:rsidR="00840BB7" w:rsidRPr="00840BB7">
              <w:rPr>
                <w:rFonts w:ascii="Google Sans Medium" w:hAnsi="Google Sans Medium"/>
                <w:noProof/>
                <w:lang w:bidi="es-ES"/>
              </w:rPr>
              <w:t xml:space="preserve"> </w:t>
            </w:r>
          </w:p>
        </w:tc>
        <w:tc>
          <w:tcPr>
            <w:tcW w:w="3681" w:type="dxa"/>
            <w:gridSpan w:val="2"/>
            <w:tcBorders>
              <w:bottom w:val="single" w:sz="18" w:space="0" w:color="BF9268" w:themeColor="accent2"/>
            </w:tcBorders>
          </w:tcPr>
          <w:p w:rsidR="00840BB7" w:rsidRPr="003647F5" w:rsidRDefault="00840BB7" w:rsidP="00007421">
            <w:pPr>
              <w:rPr>
                <w:noProof/>
              </w:rPr>
            </w:pPr>
          </w:p>
        </w:tc>
      </w:tr>
      <w:tr w:rsidR="00007421" w:rsidRPr="003647F5" w:rsidTr="00007421">
        <w:trPr>
          <w:gridAfter w:val="1"/>
          <w:wAfter w:w="2417" w:type="dxa"/>
          <w:trHeight w:val="220"/>
        </w:trPr>
        <w:tc>
          <w:tcPr>
            <w:tcW w:w="2868" w:type="dxa"/>
            <w:gridSpan w:val="2"/>
            <w:vMerge/>
            <w:shd w:val="clear" w:color="auto" w:fill="303848" w:themeFill="accent1"/>
            <w:vAlign w:val="center"/>
          </w:tcPr>
          <w:p w:rsidR="00840BB7" w:rsidRPr="003647F5" w:rsidRDefault="00840BB7" w:rsidP="00007421">
            <w:pPr>
              <w:pStyle w:val="Ttulo1"/>
              <w:rPr>
                <w:noProof/>
              </w:rPr>
            </w:pPr>
          </w:p>
        </w:tc>
        <w:tc>
          <w:tcPr>
            <w:tcW w:w="3681" w:type="dxa"/>
            <w:gridSpan w:val="2"/>
          </w:tcPr>
          <w:p w:rsidR="00840BB7" w:rsidRPr="003647F5" w:rsidRDefault="00840BB7" w:rsidP="00007421">
            <w:pPr>
              <w:rPr>
                <w:noProof/>
              </w:rPr>
            </w:pPr>
          </w:p>
        </w:tc>
      </w:tr>
      <w:tr w:rsidR="00840BB7" w:rsidRPr="003647F5" w:rsidTr="00007421">
        <w:trPr>
          <w:gridAfter w:val="1"/>
          <w:wAfter w:w="2417" w:type="dxa"/>
          <w:trHeight w:val="1989"/>
        </w:trPr>
        <w:tc>
          <w:tcPr>
            <w:tcW w:w="6549" w:type="dxa"/>
            <w:gridSpan w:val="4"/>
            <w:vAlign w:val="center"/>
          </w:tcPr>
          <w:p w:rsidR="00840BB7" w:rsidRDefault="00840BB7" w:rsidP="00007421">
            <w:pPr>
              <w:rPr>
                <w:rFonts w:ascii="Google Sans" w:hAnsi="Google Sans"/>
                <w:sz w:val="20"/>
                <w:szCs w:val="20"/>
              </w:rPr>
            </w:pPr>
            <w:r>
              <w:rPr>
                <w:rFonts w:ascii="Google Sans" w:hAnsi="Google Sans"/>
                <w:sz w:val="20"/>
                <w:szCs w:val="20"/>
              </w:rPr>
              <w:t>Manejo de las ciencias básicas como matemáticas, física y química.</w:t>
            </w:r>
          </w:p>
          <w:p w:rsidR="00840BB7" w:rsidRDefault="00840BB7" w:rsidP="00007421">
            <w:pPr>
              <w:rPr>
                <w:rFonts w:ascii="Google Sans" w:hAnsi="Google Sans"/>
                <w:sz w:val="20"/>
                <w:szCs w:val="20"/>
              </w:rPr>
            </w:pPr>
            <w:r>
              <w:rPr>
                <w:rFonts w:ascii="Google Sans" w:hAnsi="Google Sans"/>
                <w:sz w:val="20"/>
                <w:szCs w:val="20"/>
              </w:rPr>
              <w:t>Manejo fluido del idioma inglés.</w:t>
            </w:r>
          </w:p>
          <w:p w:rsidR="00840BB7" w:rsidRDefault="00840BB7" w:rsidP="00007421">
            <w:pPr>
              <w:rPr>
                <w:rFonts w:ascii="Google Sans" w:hAnsi="Google Sans"/>
                <w:sz w:val="20"/>
                <w:szCs w:val="20"/>
              </w:rPr>
            </w:pPr>
            <w:r>
              <w:rPr>
                <w:rFonts w:ascii="Google Sans" w:hAnsi="Google Sans"/>
                <w:sz w:val="20"/>
                <w:szCs w:val="20"/>
              </w:rPr>
              <w:t>Experiencia en el ámbito didáctico.</w:t>
            </w:r>
          </w:p>
          <w:p w:rsidR="00840BB7" w:rsidRDefault="00840BB7" w:rsidP="00007421">
            <w:pPr>
              <w:rPr>
                <w:rFonts w:ascii="Google Sans" w:hAnsi="Google Sans"/>
                <w:sz w:val="20"/>
                <w:szCs w:val="20"/>
              </w:rPr>
            </w:pPr>
            <w:r>
              <w:rPr>
                <w:rFonts w:ascii="Google Sans" w:hAnsi="Google Sans"/>
                <w:sz w:val="20"/>
                <w:szCs w:val="20"/>
              </w:rPr>
              <w:t>Facilidad a la ora de empatizar con los estudiantes.</w:t>
            </w:r>
          </w:p>
          <w:p w:rsidR="00840BB7" w:rsidRDefault="00840BB7" w:rsidP="00007421">
            <w:pPr>
              <w:rPr>
                <w:rFonts w:ascii="Google Sans" w:hAnsi="Google Sans"/>
                <w:sz w:val="20"/>
                <w:szCs w:val="20"/>
              </w:rPr>
            </w:pPr>
            <w:r>
              <w:rPr>
                <w:rFonts w:ascii="Google Sans" w:hAnsi="Google Sans"/>
                <w:sz w:val="20"/>
                <w:szCs w:val="20"/>
              </w:rPr>
              <w:t>Manejo de la informática y sistemas relacionados a la computación.</w:t>
            </w:r>
          </w:p>
          <w:p w:rsidR="00840BB7" w:rsidRPr="003647F5" w:rsidRDefault="00840BB7" w:rsidP="00007421">
            <w:pPr>
              <w:pStyle w:val="Texto"/>
              <w:rPr>
                <w:noProof/>
              </w:rPr>
            </w:pPr>
          </w:p>
        </w:tc>
      </w:tr>
      <w:tr w:rsidR="00007421" w:rsidRPr="003647F5" w:rsidTr="00007421">
        <w:trPr>
          <w:gridAfter w:val="1"/>
          <w:wAfter w:w="2417" w:type="dxa"/>
          <w:trHeight w:val="220"/>
        </w:trPr>
        <w:tc>
          <w:tcPr>
            <w:tcW w:w="2868" w:type="dxa"/>
            <w:gridSpan w:val="2"/>
            <w:vMerge w:val="restart"/>
            <w:shd w:val="clear" w:color="auto" w:fill="303848" w:themeFill="accent1"/>
            <w:vAlign w:val="center"/>
          </w:tcPr>
          <w:p w:rsidR="00840BB7" w:rsidRPr="00840BB7" w:rsidRDefault="00840BB7" w:rsidP="00007421">
            <w:pPr>
              <w:pStyle w:val="Ttulo2"/>
              <w:jc w:val="center"/>
              <w:rPr>
                <w:noProof/>
                <w:color w:val="FFFFFF" w:themeColor="background1"/>
              </w:rPr>
            </w:pPr>
            <w:r w:rsidRPr="00840BB7">
              <w:rPr>
                <w:noProof/>
                <w:color w:val="FFFFFF" w:themeColor="background1"/>
              </w:rPr>
              <w:t>F</w:t>
            </w:r>
            <w:r w:rsidRPr="00840BB7">
              <w:rPr>
                <w:rFonts w:ascii="Google Sans Medium" w:hAnsi="Google Sans Medium"/>
                <w:noProof/>
                <w:color w:val="FFFFFF" w:themeColor="background1"/>
              </w:rPr>
              <w:t>ORMACIÓ</w:t>
            </w:r>
            <w:r w:rsidRPr="00840BB7">
              <w:rPr>
                <w:noProof/>
                <w:color w:val="FFFFFF" w:themeColor="background1"/>
              </w:rPr>
              <w:t>N</w:t>
            </w:r>
          </w:p>
        </w:tc>
        <w:tc>
          <w:tcPr>
            <w:tcW w:w="3681" w:type="dxa"/>
            <w:gridSpan w:val="2"/>
            <w:tcBorders>
              <w:bottom w:val="single" w:sz="18" w:space="0" w:color="BF9268" w:themeColor="accent2"/>
            </w:tcBorders>
          </w:tcPr>
          <w:p w:rsidR="00840BB7" w:rsidRPr="003647F5" w:rsidRDefault="00840BB7" w:rsidP="00007421">
            <w:pPr>
              <w:rPr>
                <w:noProof/>
              </w:rPr>
            </w:pPr>
          </w:p>
        </w:tc>
      </w:tr>
      <w:tr w:rsidR="00007421" w:rsidRPr="003647F5" w:rsidTr="00007421">
        <w:trPr>
          <w:gridAfter w:val="1"/>
          <w:wAfter w:w="2417" w:type="dxa"/>
          <w:trHeight w:val="220"/>
        </w:trPr>
        <w:tc>
          <w:tcPr>
            <w:tcW w:w="2868" w:type="dxa"/>
            <w:gridSpan w:val="2"/>
            <w:vMerge/>
            <w:shd w:val="clear" w:color="auto" w:fill="303848" w:themeFill="accent1"/>
            <w:vAlign w:val="center"/>
          </w:tcPr>
          <w:p w:rsidR="00840BB7" w:rsidRPr="003647F5" w:rsidRDefault="00840BB7" w:rsidP="00007421">
            <w:pPr>
              <w:pStyle w:val="Ttulo1"/>
              <w:rPr>
                <w:noProof/>
              </w:rPr>
            </w:pPr>
          </w:p>
        </w:tc>
        <w:tc>
          <w:tcPr>
            <w:tcW w:w="3681" w:type="dxa"/>
            <w:gridSpan w:val="2"/>
          </w:tcPr>
          <w:p w:rsidR="00840BB7" w:rsidRPr="003647F5" w:rsidRDefault="00840BB7" w:rsidP="00007421">
            <w:pPr>
              <w:rPr>
                <w:noProof/>
              </w:rPr>
            </w:pPr>
          </w:p>
        </w:tc>
      </w:tr>
      <w:tr w:rsidR="00840BB7" w:rsidRPr="003647F5" w:rsidTr="00007421">
        <w:trPr>
          <w:gridAfter w:val="1"/>
          <w:wAfter w:w="2417" w:type="dxa"/>
          <w:trHeight w:val="1366"/>
        </w:trPr>
        <w:tc>
          <w:tcPr>
            <w:tcW w:w="6549" w:type="dxa"/>
            <w:gridSpan w:val="4"/>
          </w:tcPr>
          <w:p w:rsidR="009111D0" w:rsidRDefault="009111D0" w:rsidP="00007421">
            <w:pPr>
              <w:pStyle w:val="Texto"/>
              <w:rPr>
                <w:noProof/>
              </w:rPr>
            </w:pPr>
          </w:p>
          <w:p w:rsidR="00840BB7" w:rsidRDefault="00840BB7" w:rsidP="00007421">
            <w:pPr>
              <w:pStyle w:val="Texto"/>
              <w:rPr>
                <w:rFonts w:ascii="Google Sans" w:hAnsi="Google Sans"/>
                <w:bCs/>
                <w:color w:val="545454"/>
                <w:szCs w:val="20"/>
                <w:shd w:val="clear" w:color="auto" w:fill="F2F2F2" w:themeFill="background1" w:themeFillShade="F2"/>
              </w:rPr>
            </w:pPr>
            <w:r>
              <w:rPr>
                <w:noProof/>
              </w:rPr>
              <w:t xml:space="preserve">Egresado del colegio “Los Olivos” </w:t>
            </w:r>
            <w:r>
              <w:rPr>
                <w:rFonts w:ascii="Google Sans" w:hAnsi="Google Sans"/>
                <w:noProof/>
              </w:rPr>
              <w:t xml:space="preserve">con el titulo de </w:t>
            </w:r>
            <w:r w:rsidRPr="0039064D">
              <w:rPr>
                <w:rFonts w:ascii="Google Sans" w:hAnsi="Google Sans"/>
                <w:bCs/>
                <w:color w:val="545454"/>
                <w:szCs w:val="20"/>
                <w:shd w:val="clear" w:color="auto" w:fill="F2F2F2" w:themeFill="background1" w:themeFillShade="F2"/>
              </w:rPr>
              <w:t>Bachiller en Ciencias Sociales y Humanidades Bilingüe o especializado en inglés.</w:t>
            </w:r>
          </w:p>
          <w:p w:rsidR="00840BB7" w:rsidRPr="00840BB7" w:rsidRDefault="00840BB7" w:rsidP="00007421">
            <w:pPr>
              <w:rPr>
                <w:rFonts w:ascii="Google Sans" w:hAnsi="Google Sans"/>
                <w:sz w:val="20"/>
                <w:szCs w:val="20"/>
              </w:rPr>
            </w:pPr>
            <w:r>
              <w:rPr>
                <w:rFonts w:ascii="Google Sans" w:hAnsi="Google Sans"/>
                <w:sz w:val="20"/>
                <w:szCs w:val="20"/>
              </w:rPr>
              <w:t>3 Años cursados en el instituto de inglés “Queen Mary”,</w:t>
            </w:r>
          </w:p>
          <w:p w:rsidR="00840BB7" w:rsidRPr="0039064D" w:rsidRDefault="00840BB7" w:rsidP="00007421">
            <w:pPr>
              <w:rPr>
                <w:rFonts w:ascii="Google Sans" w:hAnsi="Google Sans"/>
                <w:sz w:val="20"/>
                <w:szCs w:val="20"/>
              </w:rPr>
            </w:pPr>
            <w:r>
              <w:rPr>
                <w:rFonts w:ascii="Google Sans" w:hAnsi="Google Sans"/>
                <w:sz w:val="20"/>
                <w:szCs w:val="20"/>
              </w:rPr>
              <w:t>Actualmente cursando 2</w:t>
            </w:r>
            <w:r>
              <w:rPr>
                <w:rFonts w:ascii="Google Sans" w:hAnsi="Google Sans"/>
                <w:sz w:val="20"/>
                <w:szCs w:val="20"/>
                <w:vertAlign w:val="superscript"/>
              </w:rPr>
              <w:t xml:space="preserve">do </w:t>
            </w:r>
            <w:r>
              <w:rPr>
                <w:rFonts w:ascii="Google Sans" w:hAnsi="Google Sans"/>
                <w:sz w:val="20"/>
                <w:szCs w:val="20"/>
              </w:rPr>
              <w:t>año de la carrera ingeniería industrial</w:t>
            </w:r>
            <w:r w:rsidR="00B47D82">
              <w:rPr>
                <w:rFonts w:ascii="Google Sans" w:hAnsi="Google Sans"/>
                <w:sz w:val="20"/>
                <w:szCs w:val="20"/>
              </w:rPr>
              <w:t xml:space="preserve"> en la “Universidad Nacional De Cuyo”(</w:t>
            </w:r>
            <w:proofErr w:type="spellStart"/>
            <w:r w:rsidR="00B47D82">
              <w:rPr>
                <w:rFonts w:ascii="Google Sans" w:hAnsi="Google Sans"/>
                <w:sz w:val="20"/>
                <w:szCs w:val="20"/>
              </w:rPr>
              <w:t>UNCuyo</w:t>
            </w:r>
            <w:proofErr w:type="spellEnd"/>
            <w:r w:rsidR="00B47D82">
              <w:rPr>
                <w:rFonts w:ascii="Google Sans" w:hAnsi="Google Sans"/>
                <w:sz w:val="20"/>
                <w:szCs w:val="20"/>
              </w:rPr>
              <w:t>)</w:t>
            </w:r>
            <w:r>
              <w:rPr>
                <w:rFonts w:ascii="Google Sans" w:hAnsi="Google Sans"/>
                <w:sz w:val="20"/>
                <w:szCs w:val="20"/>
              </w:rPr>
              <w:t>.</w:t>
            </w:r>
          </w:p>
        </w:tc>
      </w:tr>
    </w:tbl>
    <w:p w:rsidR="00C55D85" w:rsidRPr="003647F5" w:rsidRDefault="00C32448" w:rsidP="00007421">
      <w:pPr>
        <w:rPr>
          <w:noProof/>
        </w:rPr>
      </w:pPr>
      <w:bookmarkStart w:id="0" w:name="_GoBack"/>
      <w:r>
        <w:rPr>
          <w:rFonts w:ascii="Google Sans" w:hAnsi="Google Sans"/>
          <w:noProof/>
          <w:lang w:val="es-419" w:eastAsia="es-4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5659875</wp:posOffset>
            </wp:positionH>
            <wp:positionV relativeFrom="page">
              <wp:posOffset>2476733</wp:posOffset>
            </wp:positionV>
            <wp:extent cx="1719580" cy="163195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7-12 at 5.55.49 PM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2" r="-10"/>
                    <a:stretch/>
                  </pic:blipFill>
                  <pic:spPr bwMode="auto">
                    <a:xfrm>
                      <a:off x="0" y="0"/>
                      <a:ext cx="1719580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07421">
        <w:rPr>
          <w:noProof/>
        </w:rPr>
        <w:br w:type="textWrapping" w:clear="all"/>
      </w:r>
    </w:p>
    <w:sectPr w:rsidR="00C55D85" w:rsidRPr="003647F5" w:rsidSect="008456E8">
      <w:headerReference w:type="default" r:id="rId12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9A4" w:rsidRDefault="00FD69A4" w:rsidP="00F316AD">
      <w:r>
        <w:separator/>
      </w:r>
    </w:p>
  </w:endnote>
  <w:endnote w:type="continuationSeparator" w:id="0">
    <w:p w:rsidR="00FD69A4" w:rsidRDefault="00FD69A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9A4" w:rsidRDefault="00FD69A4" w:rsidP="00F316AD">
      <w:r>
        <w:separator/>
      </w:r>
    </w:p>
  </w:footnote>
  <w:footnote w:type="continuationSeparator" w:id="0">
    <w:p w:rsidR="00FD69A4" w:rsidRDefault="00FD69A4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D" w:rsidRPr="004416C3" w:rsidRDefault="00F316AD">
    <w:pPr>
      <w:pStyle w:val="Encabezado"/>
    </w:pPr>
    <w:r w:rsidRPr="004416C3">
      <w:rPr>
        <w:rFonts w:eastAsia="Times New Roman"/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6A2DA292">
              <wp:simplePos x="0" y="0"/>
              <wp:positionH relativeFrom="column">
                <wp:posOffset>-914400</wp:posOffset>
              </wp:positionH>
              <wp:positionV relativeFrom="paragraph">
                <wp:posOffset>-456565</wp:posOffset>
              </wp:positionV>
              <wp:extent cx="7771130" cy="1249680"/>
              <wp:effectExtent l="0" t="0" r="1270" b="7620"/>
              <wp:wrapNone/>
              <wp:docPr id="6" name="Rectá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FC4965" id="Rectángulo 7" o:spid="_x0000_s1026" style="position:absolute;margin-left:-1in;margin-top:-35.9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" fillcolor="#303848 [3204]" stroked="f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C84C9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22549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147C0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EEED3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49B3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63EE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5A24D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FE5AE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82AD3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F06F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631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EF7A2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DF15B7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8D"/>
    <w:rsid w:val="00007421"/>
    <w:rsid w:val="000E5747"/>
    <w:rsid w:val="001411E3"/>
    <w:rsid w:val="001700F2"/>
    <w:rsid w:val="001871FF"/>
    <w:rsid w:val="001F4150"/>
    <w:rsid w:val="0029715D"/>
    <w:rsid w:val="003647F5"/>
    <w:rsid w:val="0039064D"/>
    <w:rsid w:val="00390C29"/>
    <w:rsid w:val="00392917"/>
    <w:rsid w:val="0040233B"/>
    <w:rsid w:val="004416C3"/>
    <w:rsid w:val="004C7BE7"/>
    <w:rsid w:val="004D0355"/>
    <w:rsid w:val="004E6224"/>
    <w:rsid w:val="005D2581"/>
    <w:rsid w:val="00617740"/>
    <w:rsid w:val="006B0B8F"/>
    <w:rsid w:val="006C60E6"/>
    <w:rsid w:val="00840BB7"/>
    <w:rsid w:val="008456E8"/>
    <w:rsid w:val="0089710E"/>
    <w:rsid w:val="008B4537"/>
    <w:rsid w:val="009111D0"/>
    <w:rsid w:val="00A74E15"/>
    <w:rsid w:val="00B47D82"/>
    <w:rsid w:val="00C32448"/>
    <w:rsid w:val="00C55D85"/>
    <w:rsid w:val="00C85763"/>
    <w:rsid w:val="00CD50FD"/>
    <w:rsid w:val="00D20DA9"/>
    <w:rsid w:val="00D26A79"/>
    <w:rsid w:val="00DB138D"/>
    <w:rsid w:val="00DD5C35"/>
    <w:rsid w:val="00E41F70"/>
    <w:rsid w:val="00EA03EF"/>
    <w:rsid w:val="00F316AD"/>
    <w:rsid w:val="00F6704C"/>
    <w:rsid w:val="00F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8B4537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8B4537"/>
    <w:pPr>
      <w:jc w:val="center"/>
      <w:outlineLvl w:val="0"/>
    </w:pPr>
    <w:rPr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8B4537"/>
    <w:pPr>
      <w:outlineLvl w:val="1"/>
    </w:pPr>
    <w:rPr>
      <w:color w:val="303848" w:themeColor="accent1"/>
      <w:spacing w:val="80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8B4537"/>
    <w:pPr>
      <w:keepNext/>
      <w:keepLines/>
      <w:spacing w:before="40"/>
      <w:outlineLvl w:val="2"/>
    </w:pPr>
    <w:rPr>
      <w:rFonts w:eastAsiaTheme="majorEastAsia"/>
      <w:color w:val="181B2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8B4537"/>
    <w:pPr>
      <w:keepNext/>
      <w:keepLines/>
      <w:spacing w:before="40"/>
      <w:outlineLvl w:val="3"/>
    </w:pPr>
    <w:rPr>
      <w:rFonts w:eastAsiaTheme="majorEastAsia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8B4537"/>
    <w:pPr>
      <w:keepNext/>
      <w:keepLines/>
      <w:spacing w:before="40"/>
      <w:outlineLvl w:val="4"/>
    </w:pPr>
    <w:rPr>
      <w:rFonts w:eastAsiaTheme="majorEastAsia"/>
      <w:color w:val="24293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8B4537"/>
    <w:pPr>
      <w:keepNext/>
      <w:keepLines/>
      <w:spacing w:before="40"/>
      <w:outlineLvl w:val="5"/>
    </w:pPr>
    <w:rPr>
      <w:rFonts w:eastAsiaTheme="majorEastAsia"/>
      <w:color w:val="181B2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8B4537"/>
    <w:pPr>
      <w:keepNext/>
      <w:keepLines/>
      <w:spacing w:before="40"/>
      <w:outlineLvl w:val="6"/>
    </w:pPr>
    <w:rPr>
      <w:rFonts w:eastAsiaTheme="majorEastAsia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8B4537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8B4537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8B453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Piedepgina">
    <w:name w:val="footer"/>
    <w:basedOn w:val="Normal"/>
    <w:link w:val="PiedepginaCar"/>
    <w:uiPriority w:val="99"/>
    <w:rsid w:val="008B453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537"/>
    <w:rPr>
      <w:rFonts w:ascii="Arial" w:hAnsi="Arial" w:cs="Arial"/>
      <w:color w:val="000000" w:themeColor="text1"/>
    </w:rPr>
  </w:style>
  <w:style w:type="table" w:styleId="Tablaconcuadrcula">
    <w:name w:val="Table Grid"/>
    <w:basedOn w:val="Tablanormal"/>
    <w:uiPriority w:val="39"/>
    <w:rsid w:val="008B4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8B4537"/>
    <w:pPr>
      <w:tabs>
        <w:tab w:val="left" w:pos="2121"/>
        <w:tab w:val="left" w:pos="4241"/>
      </w:tabs>
      <w:spacing w:before="120" w:after="120"/>
      <w:jc w:val="center"/>
    </w:pPr>
    <w:rPr>
      <w:color w:val="303848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8B4537"/>
    <w:rPr>
      <w:rFonts w:ascii="Arial" w:hAnsi="Arial" w:cs="Arial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8B4537"/>
    <w:pPr>
      <w:spacing w:before="120" w:after="120"/>
      <w:jc w:val="center"/>
    </w:pPr>
    <w:rPr>
      <w:color w:val="303848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8B4537"/>
    <w:rPr>
      <w:rFonts w:ascii="Arial" w:hAnsi="Arial" w:cs="Arial"/>
      <w:color w:val="303848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8B4537"/>
    <w:rPr>
      <w:rFonts w:ascii="Arial" w:hAnsi="Arial" w:cs="Arial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8B4537"/>
    <w:pPr>
      <w:spacing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8B4537"/>
    <w:rPr>
      <w:rFonts w:ascii="Arial" w:hAnsi="Arial" w:cs="Arial"/>
      <w:color w:val="303848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8B4537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8B4537"/>
    <w:rPr>
      <w:rFonts w:ascii="Arial" w:hAnsi="Arial" w:cs="Arial"/>
      <w:color w:val="808080"/>
    </w:rPr>
  </w:style>
  <w:style w:type="character" w:customStyle="1" w:styleId="Resaltar">
    <w:name w:val="Resaltar"/>
    <w:basedOn w:val="Fuentedeprrafopredeter"/>
    <w:uiPriority w:val="1"/>
    <w:qFormat/>
    <w:rsid w:val="008B4537"/>
    <w:rPr>
      <w:rFonts w:ascii="Arial" w:hAnsi="Arial" w:cs="Arial"/>
      <w:color w:val="BF9268" w:themeColor="accent2"/>
    </w:rPr>
  </w:style>
  <w:style w:type="numbering" w:styleId="111111">
    <w:name w:val="Outline List 2"/>
    <w:basedOn w:val="Sinlista"/>
    <w:uiPriority w:val="99"/>
    <w:semiHidden/>
    <w:unhideWhenUsed/>
    <w:rsid w:val="008B4537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8B4537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B4537"/>
    <w:rPr>
      <w:rFonts w:ascii="Arial" w:eastAsiaTheme="majorEastAsia" w:hAnsi="Arial" w:cs="Arial"/>
      <w:color w:val="181B2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537"/>
    <w:rPr>
      <w:rFonts w:ascii="Arial" w:eastAsiaTheme="majorEastAsia" w:hAnsi="Arial" w:cs="Arial"/>
      <w:i/>
      <w:iCs/>
      <w:color w:val="24293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537"/>
    <w:rPr>
      <w:rFonts w:ascii="Arial" w:eastAsiaTheme="majorEastAsia" w:hAnsi="Arial" w:cs="Arial"/>
      <w:color w:val="24293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537"/>
    <w:rPr>
      <w:rFonts w:ascii="Arial" w:eastAsiaTheme="majorEastAsia" w:hAnsi="Arial" w:cs="Arial"/>
      <w:color w:val="181B2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537"/>
    <w:rPr>
      <w:rFonts w:ascii="Arial" w:eastAsiaTheme="majorEastAsia" w:hAnsi="Arial" w:cs="Arial"/>
      <w:i/>
      <w:iCs/>
      <w:color w:val="181B2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537"/>
    <w:rPr>
      <w:rFonts w:ascii="Arial" w:eastAsiaTheme="majorEastAsia" w:hAnsi="Arial" w:cs="Arial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537"/>
    <w:rPr>
      <w:rFonts w:ascii="Arial" w:eastAsiaTheme="majorEastAsia" w:hAnsi="Arial" w:cs="Arial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8B4537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45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537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B4537"/>
  </w:style>
  <w:style w:type="paragraph" w:styleId="Textodebloque">
    <w:name w:val="Block Text"/>
    <w:basedOn w:val="Normal"/>
    <w:uiPriority w:val="99"/>
    <w:semiHidden/>
    <w:unhideWhenUsed/>
    <w:rsid w:val="008B4537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B45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B4537"/>
    <w:rPr>
      <w:rFonts w:ascii="Arial" w:hAnsi="Arial" w:cs="Arial"/>
      <w:color w:val="000000" w:themeColor="tex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B453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B453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B4537"/>
    <w:rPr>
      <w:rFonts w:ascii="Arial" w:hAnsi="Arial" w:cs="Arial"/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B453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B45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B453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B453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B453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B4537"/>
    <w:rPr>
      <w:rFonts w:ascii="Arial" w:hAnsi="Arial" w:cs="Arial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8B4537"/>
    <w:rPr>
      <w:rFonts w:ascii="Arial" w:hAnsi="Arial" w:cs="Aria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4537"/>
    <w:pPr>
      <w:spacing w:after="200"/>
    </w:pPr>
    <w:rPr>
      <w:i/>
      <w:iCs/>
      <w:color w:val="775F55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B4537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B4537"/>
    <w:rPr>
      <w:rFonts w:ascii="Arial" w:hAnsi="Arial" w:cs="Arial"/>
      <w:color w:val="000000" w:themeColor="text1"/>
    </w:rPr>
  </w:style>
  <w:style w:type="table" w:styleId="Cuadrculavistosa">
    <w:name w:val="Colorful Grid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B4537"/>
    <w:rPr>
      <w:rFonts w:ascii="Arial" w:hAnsi="Arial" w:cs="Ari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453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4537"/>
    <w:rPr>
      <w:rFonts w:ascii="Arial" w:hAnsi="Arial" w:cs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45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4537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B4537"/>
  </w:style>
  <w:style w:type="character" w:customStyle="1" w:styleId="FechaCar">
    <w:name w:val="Fecha Car"/>
    <w:basedOn w:val="Fuentedeprrafopredeter"/>
    <w:link w:val="Fecha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B4537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B4537"/>
    <w:rPr>
      <w:rFonts w:ascii="Segoe UI" w:hAnsi="Segoe UI" w:cs="Segoe UI"/>
      <w:color w:val="000000" w:themeColor="text1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B453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B4537"/>
    <w:rPr>
      <w:rFonts w:ascii="Arial" w:hAnsi="Arial" w:cs="Arial"/>
      <w:color w:val="000000" w:themeColor="text1"/>
    </w:rPr>
  </w:style>
  <w:style w:type="character" w:styleId="nfasis">
    <w:name w:val="Emphasis"/>
    <w:basedOn w:val="Fuentedeprrafopredeter"/>
    <w:uiPriority w:val="20"/>
    <w:semiHidden/>
    <w:qFormat/>
    <w:rsid w:val="008B4537"/>
    <w:rPr>
      <w:rFonts w:ascii="Arial" w:hAnsi="Arial" w:cs="Arial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B4537"/>
    <w:rPr>
      <w:rFonts w:ascii="Arial" w:hAnsi="Arial" w:cs="Aria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453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4537"/>
    <w:rPr>
      <w:rFonts w:ascii="Arial" w:hAnsi="Arial" w:cs="Arial"/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B4537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  <w:style w:type="paragraph" w:styleId="Remitedesobre">
    <w:name w:val="envelope return"/>
    <w:basedOn w:val="Normal"/>
    <w:uiPriority w:val="99"/>
    <w:semiHidden/>
    <w:unhideWhenUsed/>
    <w:rsid w:val="008B4537"/>
    <w:rPr>
      <w:rFonts w:eastAsiaTheme="majorEastAsia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537"/>
    <w:rPr>
      <w:rFonts w:ascii="Arial" w:hAnsi="Arial" w:cs="Arial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B4537"/>
    <w:rPr>
      <w:rFonts w:ascii="Arial" w:hAnsi="Arial" w:cs="Aria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B453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4537"/>
    <w:rPr>
      <w:rFonts w:ascii="Arial" w:hAnsi="Arial" w:cs="Arial"/>
      <w:color w:val="000000" w:themeColor="text1"/>
      <w:sz w:val="20"/>
      <w:szCs w:val="20"/>
    </w:rPr>
  </w:style>
  <w:style w:type="table" w:styleId="Tabladecuadrcula1clara">
    <w:name w:val="Grid Table 1 Light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B45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B453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B453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B453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B453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B453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B453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B45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B453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B453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B453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B453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B453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B453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8B4537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8B4537"/>
    <w:rPr>
      <w:rFonts w:ascii="Arial" w:hAnsi="Arial" w:cs="Aria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B453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B4537"/>
    <w:rPr>
      <w:rFonts w:ascii="Arial" w:hAnsi="Arial" w:cs="Arial"/>
      <w:i/>
      <w:iCs/>
      <w:color w:val="000000" w:themeColor="text1"/>
    </w:rPr>
  </w:style>
  <w:style w:type="character" w:styleId="CitaHTML">
    <w:name w:val="HTML Cite"/>
    <w:basedOn w:val="Fuentedeprrafopredeter"/>
    <w:uiPriority w:val="99"/>
    <w:semiHidden/>
    <w:unhideWhenUsed/>
    <w:rsid w:val="008B4537"/>
    <w:rPr>
      <w:rFonts w:ascii="Arial" w:hAnsi="Arial" w:cs="Aria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B4537"/>
    <w:rPr>
      <w:rFonts w:ascii="Consolas" w:hAnsi="Consolas" w:cs="Arial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B4537"/>
    <w:rPr>
      <w:rFonts w:ascii="Arial" w:hAnsi="Arial" w:cs="Aria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B4537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537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537"/>
    <w:rPr>
      <w:rFonts w:ascii="Consolas" w:hAnsi="Consolas" w:cs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B4537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B4537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B4537"/>
    <w:rPr>
      <w:rFonts w:ascii="Arial" w:hAnsi="Arial" w:cs="Arial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B4537"/>
    <w:rPr>
      <w:rFonts w:ascii="Arial" w:hAnsi="Arial" w:cs="Arial"/>
      <w:color w:val="F7B61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B4537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B4537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B4537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B4537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B4537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B4537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B4537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B4537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B4537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B4537"/>
    <w:rPr>
      <w:rFonts w:eastAsiaTheme="majorEastAsia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8B4537"/>
    <w:rPr>
      <w:rFonts w:ascii="Arial" w:hAnsi="Arial" w:cs="Arial"/>
      <w:i/>
      <w:iCs/>
      <w:color w:val="303848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8B4537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B4537"/>
    <w:rPr>
      <w:rFonts w:ascii="Arial" w:hAnsi="Arial" w:cs="Arial"/>
      <w:i/>
      <w:iCs/>
      <w:color w:val="303848" w:themeColor="accent1"/>
    </w:rPr>
  </w:style>
  <w:style w:type="character" w:styleId="Referenciaintensa">
    <w:name w:val="Intense Reference"/>
    <w:basedOn w:val="Fuentedeprrafopredeter"/>
    <w:uiPriority w:val="32"/>
    <w:semiHidden/>
    <w:qFormat/>
    <w:rsid w:val="008B4537"/>
    <w:rPr>
      <w:rFonts w:ascii="Arial" w:hAnsi="Arial" w:cs="Arial"/>
      <w:b/>
      <w:bCs/>
      <w:smallCaps/>
      <w:color w:val="303848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B45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B4537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B4537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B453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B453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B4537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B453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B4537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8B453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8B453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8B453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8B453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8B4537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B4537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B4537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B4537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B4537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B4537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B4537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B4537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B4537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B4537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B4537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B4537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B4537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B4537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B4537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B4537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8B453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B453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B453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B453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B453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B453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B453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B453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B453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B453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B453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B453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B453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B453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B453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B45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B4537"/>
    <w:rPr>
      <w:rFonts w:ascii="Consolas" w:hAnsi="Consolas" w:cs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8B4537"/>
    <w:rPr>
      <w:rFonts w:ascii="Arial" w:hAnsi="Arial" w:cs="Aria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B45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B4537"/>
    <w:rPr>
      <w:rFonts w:ascii="Arial" w:eastAsiaTheme="majorEastAsia" w:hAnsi="Arial" w:cs="Arial"/>
      <w:color w:val="000000" w:themeColor="text1"/>
      <w:shd w:val="pct20" w:color="auto" w:fill="auto"/>
    </w:rPr>
  </w:style>
  <w:style w:type="paragraph" w:styleId="Sinespaciado">
    <w:name w:val="No Spacing"/>
    <w:uiPriority w:val="1"/>
    <w:semiHidden/>
    <w:qFormat/>
    <w:rsid w:val="008B453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8B4537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8B453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B453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B4537"/>
    <w:rPr>
      <w:rFonts w:ascii="Arial" w:hAnsi="Arial" w:cs="Arial"/>
      <w:color w:val="000000" w:themeColor="text1"/>
    </w:rPr>
  </w:style>
  <w:style w:type="character" w:styleId="Nmerodepgina">
    <w:name w:val="page number"/>
    <w:basedOn w:val="Fuentedeprrafopredeter"/>
    <w:uiPriority w:val="99"/>
    <w:semiHidden/>
    <w:unhideWhenUsed/>
    <w:rsid w:val="008B4537"/>
    <w:rPr>
      <w:rFonts w:ascii="Arial" w:hAnsi="Arial" w:cs="Arial"/>
    </w:rPr>
  </w:style>
  <w:style w:type="table" w:styleId="Tablanormal1">
    <w:name w:val="Plain Table 1"/>
    <w:basedOn w:val="Tablanormal"/>
    <w:uiPriority w:val="41"/>
    <w:rsid w:val="008B4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B45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B45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B45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B45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B453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B4537"/>
    <w:rPr>
      <w:rFonts w:ascii="Consolas" w:hAnsi="Consolas" w:cs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8B45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B4537"/>
    <w:rPr>
      <w:rFonts w:ascii="Arial" w:hAnsi="Arial" w:cs="Arial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B4537"/>
  </w:style>
  <w:style w:type="character" w:customStyle="1" w:styleId="SaludoCar">
    <w:name w:val="Saludo Car"/>
    <w:basedOn w:val="Fuentedeprrafopredeter"/>
    <w:link w:val="Saludo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8B4537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B4537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8B4537"/>
    <w:rPr>
      <w:rFonts w:ascii="Arial" w:hAnsi="Arial" w:cs="Arial"/>
      <w:u w:val="dotted"/>
    </w:rPr>
  </w:style>
  <w:style w:type="character" w:styleId="Textoennegrita">
    <w:name w:val="Strong"/>
    <w:basedOn w:val="Fuentedeprrafopredeter"/>
    <w:uiPriority w:val="22"/>
    <w:semiHidden/>
    <w:qFormat/>
    <w:rsid w:val="008B4537"/>
    <w:rPr>
      <w:rFonts w:ascii="Arial" w:hAnsi="Arial" w:cs="Arial"/>
      <w:b/>
      <w:bCs/>
    </w:rPr>
  </w:style>
  <w:style w:type="character" w:styleId="nfasissutil">
    <w:name w:val="Subtle Emphasis"/>
    <w:basedOn w:val="Fuentedeprrafopredeter"/>
    <w:uiPriority w:val="19"/>
    <w:semiHidden/>
    <w:qFormat/>
    <w:rsid w:val="008B4537"/>
    <w:rPr>
      <w:rFonts w:ascii="Arial" w:hAnsi="Arial" w:cs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8B4537"/>
    <w:rPr>
      <w:rFonts w:ascii="Arial" w:hAnsi="Arial" w:cs="Aria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B45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B45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B45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B45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B45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B45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B45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B45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B45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B45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B45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B45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B45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B45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B45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B45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B45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B45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B45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B45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B45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8B45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B45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B45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B45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B45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B45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B45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B45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B4537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B4537"/>
  </w:style>
  <w:style w:type="table" w:styleId="Tablaprofesional">
    <w:name w:val="Table Professional"/>
    <w:basedOn w:val="Tablanormal"/>
    <w:uiPriority w:val="99"/>
    <w:semiHidden/>
    <w:unhideWhenUsed/>
    <w:rsid w:val="008B45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B45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B45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B45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B45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B4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B45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B45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B45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B4537"/>
    <w:pPr>
      <w:spacing w:before="120"/>
    </w:pPr>
    <w:rPr>
      <w:rFonts w:eastAsiaTheme="majorEastAsia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B453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B45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B4537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B4537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B4537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B4537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B4537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B4537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B4537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B4537"/>
    <w:pPr>
      <w:keepNext/>
      <w:keepLines/>
      <w:spacing w:before="240"/>
      <w:jc w:val="left"/>
      <w:outlineLvl w:val="9"/>
    </w:pPr>
    <w:rPr>
      <w:rFonts w:eastAsiaTheme="majorEastAsia"/>
      <w:color w:val="242935" w:themeColor="accent1" w:themeShade="BF"/>
      <w:spacing w:val="0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4537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ruz\AppData\Roaming\Microsoft\Plantillas\Curr&#237;culum%20v&#237;tae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9FFB1461074D7D813AA3D4EDE63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EBE9A-29C3-49BB-9E11-DC278D2F3530}"/>
      </w:docPartPr>
      <w:docPartBody>
        <w:p w:rsidR="00404241" w:rsidRDefault="006773F9" w:rsidP="006773F9">
          <w:pPr>
            <w:pStyle w:val="C59FFB1461074D7D813AA3D4EDE639EF"/>
          </w:pPr>
          <w:r w:rsidRPr="003647F5">
            <w:rPr>
              <w:noProof/>
              <w:lang w:bidi="es-ES"/>
            </w:rPr>
            <w:t>EXPERIENCIA</w:t>
          </w:r>
        </w:p>
      </w:docPartBody>
    </w:docPart>
    <w:docPart>
      <w:docPartPr>
        <w:name w:val="39F06F187B2A4784808262AA8F64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6214D-DA2E-4152-9FFD-9D4EE5B7A04D}"/>
      </w:docPartPr>
      <w:docPartBody>
        <w:p w:rsidR="00404241" w:rsidRDefault="006773F9" w:rsidP="006773F9">
          <w:pPr>
            <w:pStyle w:val="39F06F187B2A4784808262AA8F64775E"/>
          </w:pPr>
          <w:r w:rsidRPr="003647F5">
            <w:rPr>
              <w:noProof/>
              <w:lang w:bidi="es-ES"/>
            </w:rPr>
            <w:t>APTITUDES CLAVE</w:t>
          </w:r>
        </w:p>
      </w:docPartBody>
    </w:docPart>
    <w:docPart>
      <w:docPartPr>
        <w:name w:val="4C75257211CF4C6E8094C8D89580F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A7-EBCD-4C6D-BB24-C5AD8C990ACB}"/>
      </w:docPartPr>
      <w:docPartBody>
        <w:p w:rsidR="00404241" w:rsidRDefault="006773F9" w:rsidP="006773F9">
          <w:pPr>
            <w:pStyle w:val="4C75257211CF4C6E8094C8D89580F095"/>
          </w:pPr>
          <w:r w:rsidRPr="003647F5">
            <w:rPr>
              <w:noProof/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F9"/>
    <w:rsid w:val="00404241"/>
    <w:rsid w:val="005107D3"/>
    <w:rsid w:val="006773F9"/>
    <w:rsid w:val="00CD063F"/>
    <w:rsid w:val="00D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F8151D18BE4BF8AFF0BA9AAFBF5B90">
    <w:name w:val="DFF8151D18BE4BF8AFF0BA9AAFBF5B90"/>
  </w:style>
  <w:style w:type="paragraph" w:customStyle="1" w:styleId="9D51C195167841268E8669CD71480ED2">
    <w:name w:val="9D51C195167841268E8669CD71480ED2"/>
  </w:style>
  <w:style w:type="paragraph" w:customStyle="1" w:styleId="916463E0EFCB41F2B39FEC8E53BB0AD7">
    <w:name w:val="916463E0EFCB41F2B39FEC8E53BB0AD7"/>
  </w:style>
  <w:style w:type="paragraph" w:customStyle="1" w:styleId="4E5C20B9432B4C1C8733051F9EB0B2E8">
    <w:name w:val="4E5C20B9432B4C1C8733051F9EB0B2E8"/>
  </w:style>
  <w:style w:type="paragraph" w:customStyle="1" w:styleId="712AD73782EC4F9F99BD4F52EB5C69C5">
    <w:name w:val="712AD73782EC4F9F99BD4F52EB5C69C5"/>
  </w:style>
  <w:style w:type="paragraph" w:customStyle="1" w:styleId="DDD4407F5C5B4E03A84307351D0D21CC">
    <w:name w:val="DDD4407F5C5B4E03A84307351D0D21CC"/>
  </w:style>
  <w:style w:type="paragraph" w:customStyle="1" w:styleId="9FA4B64862D5407284CBC8EE5393CC0F">
    <w:name w:val="9FA4B64862D5407284CBC8EE5393CC0F"/>
  </w:style>
  <w:style w:type="paragraph" w:customStyle="1" w:styleId="DE31B8B16E944AFCAD18063CFCA5B44E">
    <w:name w:val="DE31B8B16E944AFCAD18063CFCA5B44E"/>
  </w:style>
  <w:style w:type="paragraph" w:customStyle="1" w:styleId="C6D52F7A38784E1994AF6607C048432F">
    <w:name w:val="C6D52F7A38784E1994AF6607C048432F"/>
  </w:style>
  <w:style w:type="character" w:customStyle="1" w:styleId="Resaltar">
    <w:name w:val="Resaltar"/>
    <w:basedOn w:val="Fuentedeprrafopredeter"/>
    <w:uiPriority w:val="1"/>
    <w:qFormat/>
    <w:rsid w:val="006773F9"/>
    <w:rPr>
      <w:rFonts w:ascii="Arial" w:hAnsi="Arial" w:cs="Arial"/>
      <w:color w:val="ED7D31" w:themeColor="accent2"/>
    </w:rPr>
  </w:style>
  <w:style w:type="paragraph" w:customStyle="1" w:styleId="512CAA78CACF4FE58E7AC124D53D52DB">
    <w:name w:val="512CAA78CACF4FE58E7AC124D53D52DB"/>
  </w:style>
  <w:style w:type="paragraph" w:customStyle="1" w:styleId="BFC380656FC44A7AA59D5CE1967EAF97">
    <w:name w:val="BFC380656FC44A7AA59D5CE1967EAF97"/>
  </w:style>
  <w:style w:type="paragraph" w:customStyle="1" w:styleId="Texto">
    <w:name w:val="Texto"/>
    <w:basedOn w:val="Normal"/>
    <w:next w:val="Normal"/>
    <w:uiPriority w:val="3"/>
    <w:qFormat/>
    <w:rsid w:val="006773F9"/>
    <w:pPr>
      <w:spacing w:after="0" w:line="288" w:lineRule="auto"/>
    </w:pPr>
    <w:rPr>
      <w:rFonts w:ascii="Arial" w:eastAsiaTheme="minorHAnsi" w:hAnsi="Arial" w:cs="Arial"/>
      <w:color w:val="404040" w:themeColor="text1" w:themeTint="BF"/>
      <w:sz w:val="20"/>
      <w:szCs w:val="24"/>
      <w:lang w:val="es-ES" w:eastAsia="en-US"/>
    </w:rPr>
  </w:style>
  <w:style w:type="paragraph" w:customStyle="1" w:styleId="09885713EF904C5B9C3007807512065E">
    <w:name w:val="09885713EF904C5B9C3007807512065E"/>
  </w:style>
  <w:style w:type="paragraph" w:customStyle="1" w:styleId="7A5B2CA4B4504FC89EB1018D41464048">
    <w:name w:val="7A5B2CA4B4504FC89EB1018D41464048"/>
  </w:style>
  <w:style w:type="paragraph" w:customStyle="1" w:styleId="AF59CFBF128D4A379E476A302F4F8826">
    <w:name w:val="AF59CFBF128D4A379E476A302F4F8826"/>
  </w:style>
  <w:style w:type="paragraph" w:customStyle="1" w:styleId="B59BCC71F0B2402E97CBBFE842478921">
    <w:name w:val="B59BCC71F0B2402E97CBBFE842478921"/>
  </w:style>
  <w:style w:type="paragraph" w:customStyle="1" w:styleId="88B9A4D7FD184E7A8752873327E0EE96">
    <w:name w:val="88B9A4D7FD184E7A8752873327E0EE96"/>
  </w:style>
  <w:style w:type="paragraph" w:customStyle="1" w:styleId="EFBC8EAA70324274ADD7C0EAB5598B97">
    <w:name w:val="EFBC8EAA70324274ADD7C0EAB5598B97"/>
  </w:style>
  <w:style w:type="paragraph" w:customStyle="1" w:styleId="2B5AE345B0D54DB28A9395100B46092D">
    <w:name w:val="2B5AE345B0D54DB28A9395100B46092D"/>
  </w:style>
  <w:style w:type="paragraph" w:customStyle="1" w:styleId="2D31166939B54252A1D452C0F6E16F5E">
    <w:name w:val="2D31166939B54252A1D452C0F6E16F5E"/>
  </w:style>
  <w:style w:type="paragraph" w:customStyle="1" w:styleId="104823D19A5C43AE93E9E606F9C7AF05">
    <w:name w:val="104823D19A5C43AE93E9E606F9C7AF05"/>
  </w:style>
  <w:style w:type="paragraph" w:customStyle="1" w:styleId="27665E3DE81D4EA49C81B0B830C91D64">
    <w:name w:val="27665E3DE81D4EA49C81B0B830C91D64"/>
  </w:style>
  <w:style w:type="paragraph" w:customStyle="1" w:styleId="E3D00D8189884C72AD1FC6DC0BF58F9A">
    <w:name w:val="E3D00D8189884C72AD1FC6DC0BF58F9A"/>
  </w:style>
  <w:style w:type="paragraph" w:customStyle="1" w:styleId="814BF55FD6734E7DBC2C73BFDB16550A">
    <w:name w:val="814BF55FD6734E7DBC2C73BFDB16550A"/>
  </w:style>
  <w:style w:type="paragraph" w:customStyle="1" w:styleId="FCCE4FBFFFF1428D98F85271C4E18AD7">
    <w:name w:val="FCCE4FBFFFF1428D98F85271C4E18AD7"/>
  </w:style>
  <w:style w:type="paragraph" w:customStyle="1" w:styleId="CA8BF41CE7AC4E9EB243C397243D4A11">
    <w:name w:val="CA8BF41CE7AC4E9EB243C397243D4A11"/>
  </w:style>
  <w:style w:type="paragraph" w:customStyle="1" w:styleId="AB44E865CE494D1AB92546C3C5D3B289">
    <w:name w:val="AB44E865CE494D1AB92546C3C5D3B289"/>
  </w:style>
  <w:style w:type="paragraph" w:customStyle="1" w:styleId="6EA64D2989F94D35B3AE22A8A018274B">
    <w:name w:val="6EA64D2989F94D35B3AE22A8A018274B"/>
  </w:style>
  <w:style w:type="paragraph" w:customStyle="1" w:styleId="DAAF1EAB270144F1B61B30F468F3B9A7">
    <w:name w:val="DAAF1EAB270144F1B61B30F468F3B9A7"/>
  </w:style>
  <w:style w:type="paragraph" w:customStyle="1" w:styleId="58BB97B33DF445578212C62C46B31DD1">
    <w:name w:val="58BB97B33DF445578212C62C46B31DD1"/>
  </w:style>
  <w:style w:type="paragraph" w:customStyle="1" w:styleId="464D868A1E1049E0A55DCF8ED94829D4">
    <w:name w:val="464D868A1E1049E0A55DCF8ED94829D4"/>
  </w:style>
  <w:style w:type="paragraph" w:customStyle="1" w:styleId="1A8A37286C0049BDA1D6E1472209ABA3">
    <w:name w:val="1A8A37286C0049BDA1D6E1472209ABA3"/>
  </w:style>
  <w:style w:type="paragraph" w:customStyle="1" w:styleId="F90D2BEA44A34509B8869ECC9E057AE3">
    <w:name w:val="F90D2BEA44A34509B8869ECC9E057AE3"/>
  </w:style>
  <w:style w:type="paragraph" w:customStyle="1" w:styleId="0C4B581460AC4BD4B41799FDF4326B7D">
    <w:name w:val="0C4B581460AC4BD4B41799FDF4326B7D"/>
  </w:style>
  <w:style w:type="paragraph" w:customStyle="1" w:styleId="27FBED07CBEB457E88218A16546546F2">
    <w:name w:val="27FBED07CBEB457E88218A16546546F2"/>
  </w:style>
  <w:style w:type="paragraph" w:customStyle="1" w:styleId="E68EA8E9F9694858B8A87E74302724BC">
    <w:name w:val="E68EA8E9F9694858B8A87E74302724BC"/>
    <w:rsid w:val="006773F9"/>
  </w:style>
  <w:style w:type="paragraph" w:customStyle="1" w:styleId="36605F63E4E848A1B4DE9E699438F100">
    <w:name w:val="36605F63E4E848A1B4DE9E699438F100"/>
    <w:rsid w:val="006773F9"/>
  </w:style>
  <w:style w:type="paragraph" w:customStyle="1" w:styleId="BD36637C259B49F1ABC43490A56F79D4">
    <w:name w:val="BD36637C259B49F1ABC43490A56F79D4"/>
    <w:rsid w:val="006773F9"/>
  </w:style>
  <w:style w:type="paragraph" w:customStyle="1" w:styleId="A60BD2DE7CF84762B0152690962D9356">
    <w:name w:val="A60BD2DE7CF84762B0152690962D9356"/>
    <w:rsid w:val="006773F9"/>
  </w:style>
  <w:style w:type="paragraph" w:customStyle="1" w:styleId="FC2FCED3A40F45538123881CC60544F0">
    <w:name w:val="FC2FCED3A40F45538123881CC60544F0"/>
    <w:rsid w:val="006773F9"/>
  </w:style>
  <w:style w:type="paragraph" w:customStyle="1" w:styleId="AB176D48052E40B2BEE9C5CA80A65DD9">
    <w:name w:val="AB176D48052E40B2BEE9C5CA80A65DD9"/>
    <w:rsid w:val="006773F9"/>
  </w:style>
  <w:style w:type="paragraph" w:customStyle="1" w:styleId="851B323F90AA4982BB4BE55CA0CC9168">
    <w:name w:val="851B323F90AA4982BB4BE55CA0CC9168"/>
    <w:rsid w:val="006773F9"/>
  </w:style>
  <w:style w:type="paragraph" w:customStyle="1" w:styleId="B40051EFCF904615A0203C282ADE144C">
    <w:name w:val="B40051EFCF904615A0203C282ADE144C"/>
    <w:rsid w:val="006773F9"/>
  </w:style>
  <w:style w:type="paragraph" w:customStyle="1" w:styleId="A90549CCDABD466DA1A69558C4E858A3">
    <w:name w:val="A90549CCDABD466DA1A69558C4E858A3"/>
    <w:rsid w:val="006773F9"/>
  </w:style>
  <w:style w:type="paragraph" w:customStyle="1" w:styleId="5D78B059EF444391828700DB666F465A">
    <w:name w:val="5D78B059EF444391828700DB666F465A"/>
    <w:rsid w:val="006773F9"/>
  </w:style>
  <w:style w:type="paragraph" w:customStyle="1" w:styleId="66BE0D1DD43340C794E6A8F644936F9F">
    <w:name w:val="66BE0D1DD43340C794E6A8F644936F9F"/>
    <w:rsid w:val="006773F9"/>
  </w:style>
  <w:style w:type="paragraph" w:customStyle="1" w:styleId="BACB9A01CBE44E8CA9785653BDB5008E">
    <w:name w:val="BACB9A01CBE44E8CA9785653BDB5008E"/>
    <w:rsid w:val="006773F9"/>
  </w:style>
  <w:style w:type="paragraph" w:customStyle="1" w:styleId="75CE917F18B543DF8C42AA6E57E58246">
    <w:name w:val="75CE917F18B543DF8C42AA6E57E58246"/>
    <w:rsid w:val="006773F9"/>
  </w:style>
  <w:style w:type="paragraph" w:customStyle="1" w:styleId="A255ED73E0084C7386AF6A4674EFC46C">
    <w:name w:val="A255ED73E0084C7386AF6A4674EFC46C"/>
    <w:rsid w:val="006773F9"/>
  </w:style>
  <w:style w:type="paragraph" w:customStyle="1" w:styleId="88C7F4B33AA64955B498E341917C6A3F">
    <w:name w:val="88C7F4B33AA64955B498E341917C6A3F"/>
    <w:rsid w:val="006773F9"/>
  </w:style>
  <w:style w:type="paragraph" w:customStyle="1" w:styleId="07F0F69537BC4AF78E8C21C3BA81972F">
    <w:name w:val="07F0F69537BC4AF78E8C21C3BA81972F"/>
    <w:rsid w:val="006773F9"/>
  </w:style>
  <w:style w:type="paragraph" w:customStyle="1" w:styleId="C59FFB1461074D7D813AA3D4EDE639EF">
    <w:name w:val="C59FFB1461074D7D813AA3D4EDE639EF"/>
    <w:rsid w:val="006773F9"/>
  </w:style>
  <w:style w:type="paragraph" w:customStyle="1" w:styleId="39F06F187B2A4784808262AA8F64775E">
    <w:name w:val="39F06F187B2A4784808262AA8F64775E"/>
    <w:rsid w:val="006773F9"/>
  </w:style>
  <w:style w:type="paragraph" w:customStyle="1" w:styleId="4C75257211CF4C6E8094C8D89580F095">
    <w:name w:val="4C75257211CF4C6E8094C8D89580F095"/>
    <w:rsid w:val="00677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92D159-82F8-4716-AE8E-846EC330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minimalista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2021-07-12T20:07:00Z</dcterms:created>
  <dcterms:modified xsi:type="dcterms:W3CDTF">2021-08-14T21:20:00Z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