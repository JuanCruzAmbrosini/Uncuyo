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Tr="006C08A0">
        <w:tc>
          <w:tcPr>
            <w:tcW w:w="5013" w:type="dxa"/>
            <w:vAlign w:val="bottom"/>
          </w:tcPr>
          <w:p w:rsidR="00C84833" w:rsidRPr="00712D79" w:rsidRDefault="00AA60C7" w:rsidP="004E2920">
            <w:pPr>
              <w:pStyle w:val="Ttulo"/>
              <w:rPr>
                <w:rFonts w:ascii="Google Sans" w:hAnsi="Google Sans"/>
              </w:rPr>
            </w:pPr>
            <w:sdt>
              <w:sdtPr>
                <w:rPr>
                  <w:rFonts w:ascii="Google Sans" w:hAnsi="Google Sans"/>
                </w:rPr>
                <w:alias w:val="Escriba su nombre:"/>
                <w:tag w:val="Escriba su nombre:"/>
                <w:id w:val="1306818671"/>
                <w:placeholder>
                  <w:docPart w:val="5146C8361D61462C864551269FBB894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E2920" w:rsidRPr="00712D79">
                  <w:rPr>
                    <w:rFonts w:ascii="Google Sans" w:hAnsi="Google Sans"/>
                  </w:rPr>
                  <w:t>Juan Cruz</w:t>
                </w:r>
              </w:sdtContent>
            </w:sdt>
            <w:r w:rsidR="00D92B95" w:rsidRPr="00712D79">
              <w:rPr>
                <w:rFonts w:ascii="Google Sans" w:hAnsi="Google Sans"/>
                <w:lang w:bidi="es-ES"/>
              </w:rPr>
              <w:br/>
            </w:r>
            <w:sdt>
              <w:sdtPr>
                <w:rPr>
                  <w:rFonts w:ascii="Google Sans" w:hAnsi="Google Sans"/>
                </w:rPr>
                <w:alias w:val="Escriba sus apellidos:"/>
                <w:tag w:val="Escriba sus apellidos:"/>
                <w:id w:val="-1656595288"/>
                <w:placeholder>
                  <w:docPart w:val="1D1B28C9E16144AEBB7C2688ABEFFEA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E2920" w:rsidRPr="00712D79">
                  <w:rPr>
                    <w:rFonts w:ascii="Google Sans" w:hAnsi="Google Sans"/>
                  </w:rPr>
                  <w:t>Ambrosini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45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4086"/>
              <w:gridCol w:w="493"/>
            </w:tblGrid>
            <w:tr w:rsidR="00932D92" w:rsidRPr="009D0878" w:rsidTr="00712D79">
              <w:trPr>
                <w:trHeight w:val="276"/>
              </w:trPr>
              <w:tc>
                <w:tcPr>
                  <w:tcW w:w="4086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712D79" w:rsidRDefault="00AA60C7" w:rsidP="007E7010">
                  <w:pPr>
                    <w:pStyle w:val="Informacindecontacto"/>
                    <w:rPr>
                      <w:rFonts w:ascii="Google Sans" w:hAnsi="Google Sans"/>
                      <w:sz w:val="20"/>
                      <w:szCs w:val="20"/>
                    </w:rPr>
                  </w:pPr>
                  <w:sdt>
                    <w:sdtPr>
                      <w:rPr>
                        <w:rFonts w:ascii="Google Sans" w:hAnsi="Google Sans"/>
                        <w:sz w:val="20"/>
                        <w:szCs w:val="20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936343EFB7E44B649E6011CFBB595B5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E7010" w:rsidRPr="00712D79">
                        <w:rPr>
                          <w:rFonts w:ascii="Google Sans" w:hAnsi="Google Sans"/>
                          <w:sz w:val="20"/>
                          <w:szCs w:val="20"/>
                        </w:rPr>
                        <w:t xml:space="preserve">Juan B. Justo 210  </w:t>
                      </w:r>
                    </w:sdtContent>
                  </w:sdt>
                </w:p>
              </w:tc>
              <w:tc>
                <w:tcPr>
                  <w:tcW w:w="49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7E7010" w:rsidP="007E7010">
                  <w:pPr>
                    <w:pStyle w:val="Iconos"/>
                    <w:jc w:val="left"/>
                  </w:pPr>
                  <w:r>
                    <w:t xml:space="preserve">  </w:t>
                  </w:r>
                  <w:r w:rsidR="00932D92" w:rsidRPr="009D0878">
                    <w:rPr>
                      <w:noProof/>
                      <w:lang w:val="es-419" w:eastAsia="es-419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0F7119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712D79">
              <w:trPr>
                <w:trHeight w:val="539"/>
              </w:trPr>
              <w:sdt>
                <w:sdtPr>
                  <w:rPr>
                    <w:rFonts w:ascii="Google Sans" w:hAnsi="Google Sans"/>
                    <w:sz w:val="20"/>
                    <w:szCs w:val="20"/>
                  </w:rPr>
                  <w:alias w:val="Escriba el teléfono:"/>
                  <w:tag w:val="Escriba el teléfono:"/>
                  <w:id w:val="-1849400302"/>
                  <w:placeholder>
                    <w:docPart w:val="BA45CB130B994E47A53D10F229A247C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86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712D79" w:rsidRDefault="007E7010" w:rsidP="007E7010">
                      <w:pPr>
                        <w:pStyle w:val="Informacindecontacto"/>
                        <w:rPr>
                          <w:rFonts w:ascii="Google Sans" w:hAnsi="Google Sans"/>
                          <w:sz w:val="20"/>
                          <w:szCs w:val="20"/>
                        </w:rPr>
                      </w:pPr>
                      <w:r w:rsidRPr="00712D79">
                        <w:rPr>
                          <w:rFonts w:ascii="Google Sans" w:hAnsi="Google Sans"/>
                          <w:sz w:val="20"/>
                          <w:szCs w:val="20"/>
                        </w:rPr>
                        <w:t>Godoy Cruz, Mendoza, Argentina</w:t>
                      </w:r>
                      <w:r w:rsidRPr="00712D79">
                        <w:rPr>
                          <w:rFonts w:ascii="Google Sans" w:hAnsi="Google Sans"/>
                          <w:sz w:val="20"/>
                          <w:szCs w:val="20"/>
                        </w:rPr>
                        <w:br/>
                        <w:t>2622309080</w:t>
                      </w:r>
                      <w:r w:rsidRPr="00712D79">
                        <w:rPr>
                          <w:rFonts w:ascii="Google Sans" w:hAnsi="Google Sans"/>
                          <w:sz w:val="20"/>
                          <w:szCs w:val="20"/>
                        </w:rPr>
                        <w:cr/>
                      </w:r>
                    </w:p>
                  </w:tc>
                </w:sdtContent>
              </w:sdt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:rsidR="007E7010" w:rsidRDefault="007E7010" w:rsidP="00932D92">
                  <w:pPr>
                    <w:pStyle w:val="Iconos"/>
                  </w:pPr>
                  <w:r w:rsidRPr="009D0878">
                    <w:rPr>
                      <w:noProof/>
                      <w:lang w:val="es-419" w:eastAsia="es-419"/>
                    </w:rPr>
                    <mc:AlternateContent>
                      <mc:Choice Requires="wps">
                        <w:drawing>
                          <wp:inline distT="0" distB="0" distL="0" distR="0" wp14:anchorId="5EA8CAE6" wp14:editId="0C7CBA37">
                            <wp:extent cx="118872" cy="118872"/>
                            <wp:effectExtent l="0" t="0" r="0" b="0"/>
                            <wp:docPr id="1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E809F9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RWDjL6RQAAPh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val="es-419" w:eastAsia="es-419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C1C981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712D79">
              <w:trPr>
                <w:trHeight w:val="263"/>
              </w:trPr>
              <w:sdt>
                <w:sdtPr>
                  <w:rPr>
                    <w:rFonts w:ascii="Google Sans" w:hAnsi="Google Sans"/>
                    <w:sz w:val="20"/>
                    <w:szCs w:val="20"/>
                  </w:rPr>
                  <w:alias w:val="Escriba el correo electrónico:"/>
                  <w:tag w:val="Escriba el correo electrónico:"/>
                  <w:id w:val="-675184368"/>
                  <w:placeholder>
                    <w:docPart w:val="5CE2F49F048C40B8BB6350A01C8FC8F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86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712D79" w:rsidRDefault="007E7010" w:rsidP="007E7010">
                      <w:pPr>
                        <w:pStyle w:val="Informacindecontacto"/>
                        <w:rPr>
                          <w:rFonts w:ascii="Google Sans" w:hAnsi="Google Sans"/>
                          <w:sz w:val="20"/>
                          <w:szCs w:val="20"/>
                        </w:rPr>
                      </w:pPr>
                      <w:r w:rsidRPr="00712D79">
                        <w:rPr>
                          <w:rFonts w:ascii="Google Sans" w:hAnsi="Google Sans"/>
                          <w:sz w:val="20"/>
                          <w:szCs w:val="20"/>
                        </w:rPr>
                        <w:t>Juancruz.ambrosini@gmail.com</w:t>
                      </w:r>
                    </w:p>
                  </w:tc>
                </w:sdtContent>
              </w:sdt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val="es-419" w:eastAsia="es-419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85E1B3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E7010" w:rsidRPr="009D0878" w:rsidTr="00712D79">
              <w:trPr>
                <w:trHeight w:val="276"/>
              </w:trPr>
              <w:tc>
                <w:tcPr>
                  <w:tcW w:w="4086" w:type="dxa"/>
                  <w:tcMar>
                    <w:left w:w="720" w:type="dxa"/>
                    <w:right w:w="29" w:type="dxa"/>
                  </w:tcMar>
                </w:tcPr>
                <w:p w:rsidR="007E7010" w:rsidRPr="009D0878" w:rsidRDefault="007E7010" w:rsidP="004E2E5A">
                  <w:pPr>
                    <w:pStyle w:val="Informacindecontacto"/>
                    <w:jc w:val="left"/>
                  </w:pP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:rsidR="007E7010" w:rsidRPr="009D0878" w:rsidRDefault="007E7010" w:rsidP="00932D92">
                  <w:pPr>
                    <w:pStyle w:val="Iconos"/>
                  </w:pPr>
                </w:p>
              </w:tc>
            </w:tr>
            <w:tr w:rsidR="007E7010" w:rsidRPr="009D0878" w:rsidTr="00712D79">
              <w:trPr>
                <w:trHeight w:val="263"/>
              </w:trPr>
              <w:tc>
                <w:tcPr>
                  <w:tcW w:w="4086" w:type="dxa"/>
                  <w:tcMar>
                    <w:left w:w="720" w:type="dxa"/>
                    <w:right w:w="29" w:type="dxa"/>
                  </w:tcMar>
                </w:tcPr>
                <w:p w:rsidR="007E7010" w:rsidRPr="009D0878" w:rsidRDefault="007E7010" w:rsidP="00932D92">
                  <w:pPr>
                    <w:pStyle w:val="Informacindecontacto"/>
                  </w:pP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:rsidR="007E7010" w:rsidRPr="009D0878" w:rsidRDefault="007E7010" w:rsidP="00932D92">
                  <w:pPr>
                    <w:pStyle w:val="Iconos"/>
                  </w:pP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C43D65" w:rsidRPr="004E2E5A" w:rsidRDefault="004E2920">
      <w:pPr>
        <w:rPr>
          <w:rFonts w:ascii="Google Sans" w:hAnsi="Google Sans"/>
        </w:rPr>
      </w:pPr>
      <w:r w:rsidRPr="004E2E5A">
        <w:rPr>
          <w:rFonts w:ascii="Google Sans" w:hAnsi="Google Sans"/>
        </w:rPr>
        <w:t xml:space="preserve">  Joven y ambicioso programador que busca entrada en al mundo laboral en un ámbito que esté relacionado al rubro. Más de 5 años formando experiencias y adquiriendo conocimientos en el área de la informática y la tecnología. Apasionado por estos dos últimos elementos y por la creación de nuevos proyectos. Muy creativo a la hora de resolver problemas y con una proyección personal prometedora.</w:t>
      </w:r>
    </w:p>
    <w:p w:rsidR="00AD13CB" w:rsidRDefault="00AA60C7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411B4EAAB2B2492A98A43A06EF138C42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8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5237"/>
        <w:gridCol w:w="5239"/>
      </w:tblGrid>
      <w:tr w:rsidR="005B1D68" w:rsidTr="004E2E5A">
        <w:trPr>
          <w:trHeight w:val="356"/>
        </w:trPr>
        <w:tc>
          <w:tcPr>
            <w:tcW w:w="5237" w:type="dxa"/>
          </w:tcPr>
          <w:p w:rsidR="005B1D68" w:rsidRPr="004E2E5A" w:rsidRDefault="004E2920" w:rsidP="00BC7376">
            <w:pPr>
              <w:pStyle w:val="Listaconvietas"/>
              <w:numPr>
                <w:ilvl w:val="0"/>
                <w:numId w:val="4"/>
              </w:numPr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GitHub y Git</w:t>
            </w:r>
          </w:p>
          <w:p w:rsidR="004E2E5A" w:rsidRPr="004E2E5A" w:rsidRDefault="004E2E5A" w:rsidP="004E2920">
            <w:pPr>
              <w:pStyle w:val="Listaconvietas"/>
              <w:numPr>
                <w:ilvl w:val="0"/>
                <w:numId w:val="4"/>
              </w:numPr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Familiarizado con</w:t>
            </w:r>
          </w:p>
          <w:p w:rsidR="00752315" w:rsidRPr="004E2E5A" w:rsidRDefault="004E2920" w:rsidP="004E2E5A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 xml:space="preserve">metodologías ágiles de </w:t>
            </w:r>
          </w:p>
          <w:p w:rsidR="004E2920" w:rsidRPr="004E2E5A" w:rsidRDefault="004E2920" w:rsidP="004E292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trabajo</w:t>
            </w:r>
          </w:p>
        </w:tc>
        <w:tc>
          <w:tcPr>
            <w:tcW w:w="5239" w:type="dxa"/>
            <w:tcMar>
              <w:left w:w="360" w:type="dxa"/>
              <w:right w:w="0" w:type="dxa"/>
            </w:tcMar>
          </w:tcPr>
          <w:p w:rsidR="005B1D68" w:rsidRPr="004E2E5A" w:rsidRDefault="004E2920" w:rsidP="00BC7376">
            <w:pPr>
              <w:pStyle w:val="Listaconvietas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CSS</w:t>
            </w:r>
          </w:p>
          <w:p w:rsidR="00752315" w:rsidRPr="004E2E5A" w:rsidRDefault="004E2920" w:rsidP="00BC7376">
            <w:pPr>
              <w:pStyle w:val="Listaconvietas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SQL</w:t>
            </w:r>
          </w:p>
          <w:p w:rsidR="004E2E5A" w:rsidRPr="004E2E5A" w:rsidRDefault="004E2920" w:rsidP="004E2E5A">
            <w:pPr>
              <w:pStyle w:val="Listaconvietas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JavaScript</w:t>
            </w:r>
          </w:p>
          <w:p w:rsidR="004E2E5A" w:rsidRPr="004E2E5A" w:rsidRDefault="004E2E5A" w:rsidP="004E2E5A">
            <w:pPr>
              <w:pStyle w:val="Listaconvietas"/>
              <w:rPr>
                <w:rFonts w:ascii="Google Sans" w:hAnsi="Google Sans"/>
              </w:rPr>
            </w:pPr>
            <w:proofErr w:type="spellStart"/>
            <w:r w:rsidRPr="004E2E5A">
              <w:rPr>
                <w:rFonts w:ascii="Google Sans" w:hAnsi="Google Sans"/>
              </w:rPr>
              <w:t>React</w:t>
            </w:r>
            <w:proofErr w:type="spellEnd"/>
          </w:p>
        </w:tc>
      </w:tr>
      <w:tr w:rsidR="004E2920" w:rsidTr="004E2E5A">
        <w:trPr>
          <w:trHeight w:val="187"/>
        </w:trPr>
        <w:tc>
          <w:tcPr>
            <w:tcW w:w="5237" w:type="dxa"/>
          </w:tcPr>
          <w:p w:rsidR="004E2920" w:rsidRPr="004E2E5A" w:rsidRDefault="004E2920" w:rsidP="00BC7376">
            <w:pPr>
              <w:pStyle w:val="Listaconvietas"/>
              <w:numPr>
                <w:ilvl w:val="0"/>
                <w:numId w:val="4"/>
              </w:numPr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Java</w:t>
            </w:r>
          </w:p>
          <w:p w:rsidR="004E2920" w:rsidRPr="004E2E5A" w:rsidRDefault="004E2920" w:rsidP="00BC7376">
            <w:pPr>
              <w:pStyle w:val="Listaconvietas"/>
              <w:numPr>
                <w:ilvl w:val="0"/>
                <w:numId w:val="4"/>
              </w:numPr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HTML</w:t>
            </w:r>
          </w:p>
        </w:tc>
        <w:tc>
          <w:tcPr>
            <w:tcW w:w="5239" w:type="dxa"/>
            <w:tcMar>
              <w:left w:w="360" w:type="dxa"/>
              <w:right w:w="0" w:type="dxa"/>
            </w:tcMar>
          </w:tcPr>
          <w:p w:rsidR="004E2920" w:rsidRPr="004E2E5A" w:rsidRDefault="004E2920" w:rsidP="00BC7376">
            <w:pPr>
              <w:pStyle w:val="Listaconvietas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Spring</w:t>
            </w:r>
          </w:p>
          <w:p w:rsidR="004E2920" w:rsidRPr="004E2E5A" w:rsidRDefault="004E2E5A" w:rsidP="00BC7376">
            <w:pPr>
              <w:pStyle w:val="Listaconvietas"/>
              <w:rPr>
                <w:rFonts w:ascii="Google Sans" w:hAnsi="Google Sans"/>
              </w:rPr>
            </w:pPr>
            <w:r w:rsidRPr="004E2E5A">
              <w:rPr>
                <w:rFonts w:ascii="Google Sans" w:hAnsi="Google Sans"/>
              </w:rPr>
              <w:t>Trabajo en equipo</w:t>
            </w:r>
          </w:p>
        </w:tc>
      </w:tr>
    </w:tbl>
    <w:p w:rsidR="005B1D68" w:rsidRPr="004E2E5A" w:rsidRDefault="00AA60C7" w:rsidP="004937AE">
      <w:pPr>
        <w:pStyle w:val="Ttulo1"/>
        <w:rPr>
          <w:rFonts w:ascii="Google Sans" w:hAnsi="Google Sans"/>
        </w:rPr>
      </w:pPr>
      <w:sdt>
        <w:sdtPr>
          <w:rPr>
            <w:rFonts w:ascii="Google Sans" w:hAnsi="Google Sans"/>
          </w:rPr>
          <w:alias w:val="Experiencia:"/>
          <w:tag w:val="Experiencia:"/>
          <w:id w:val="-898354009"/>
          <w:placeholder>
            <w:docPart w:val="FAC29249C6984D9485ED0952ACC83B76"/>
          </w:placeholder>
          <w:temporary/>
          <w:showingPlcHdr/>
          <w15:appearance w15:val="hidden"/>
        </w:sdtPr>
        <w:sdtEndPr/>
        <w:sdtContent>
          <w:r w:rsidR="004937AE" w:rsidRPr="004E2E5A">
            <w:rPr>
              <w:rFonts w:ascii="Google Sans" w:hAnsi="Google Sans"/>
              <w:lang w:bidi="es-ES"/>
            </w:rPr>
            <w:t>Experiencia</w:t>
          </w:r>
        </w:sdtContent>
      </w:sdt>
    </w:p>
    <w:p w:rsidR="0023705D" w:rsidRPr="004E2E5A" w:rsidRDefault="004E2920" w:rsidP="00D413F9">
      <w:pPr>
        <w:pStyle w:val="Ttulo3"/>
        <w:rPr>
          <w:rFonts w:ascii="Google Sans Medium" w:hAnsi="Google Sans Medium"/>
          <w:sz w:val="18"/>
          <w:szCs w:val="18"/>
        </w:rPr>
      </w:pPr>
      <w:r w:rsidRPr="004E2E5A">
        <w:rPr>
          <w:rFonts w:ascii="Google Sans Medium" w:hAnsi="Google Sans Medium"/>
          <w:sz w:val="18"/>
          <w:szCs w:val="18"/>
        </w:rPr>
        <w:t>NOV. 2017</w:t>
      </w:r>
      <w:r w:rsidR="00D413F9" w:rsidRPr="004E2E5A">
        <w:rPr>
          <w:rFonts w:ascii="Google Sans Medium" w:hAnsi="Google Sans Medium"/>
          <w:sz w:val="18"/>
          <w:szCs w:val="18"/>
          <w:lang w:bidi="es-ES"/>
        </w:rPr>
        <w:t xml:space="preserve"> – </w:t>
      </w:r>
      <w:r w:rsidRPr="004E2E5A">
        <w:rPr>
          <w:rFonts w:ascii="Google Sans Medium" w:hAnsi="Google Sans Medium"/>
          <w:sz w:val="18"/>
          <w:szCs w:val="18"/>
        </w:rPr>
        <w:t>PRESENTE (durante temporada)</w:t>
      </w:r>
    </w:p>
    <w:p w:rsidR="0023705D" w:rsidRPr="00513EFC" w:rsidRDefault="004E2920" w:rsidP="00513EFC">
      <w:pPr>
        <w:pStyle w:val="Ttulo2"/>
      </w:pPr>
      <w:r w:rsidRPr="004E2E5A">
        <w:rPr>
          <w:rFonts w:ascii="Google Sans" w:hAnsi="Google Sans"/>
        </w:rPr>
        <w:t>Administrador</w:t>
      </w:r>
      <w:r w:rsidR="0095272C">
        <w:rPr>
          <w:lang w:bidi="es-ES"/>
        </w:rPr>
        <w:t xml:space="preserve"> / </w:t>
      </w:r>
      <w:r w:rsidRPr="00712D79">
        <w:rPr>
          <w:rStyle w:val="nfasis"/>
          <w:rFonts w:ascii="Google Sans" w:hAnsi="Google Sans"/>
        </w:rPr>
        <w:t>Finca “La Armandita”, Tupungato</w:t>
      </w:r>
    </w:p>
    <w:p w:rsidR="004E2920" w:rsidRPr="004E2E5A" w:rsidRDefault="004E2920" w:rsidP="004E2920">
      <w:pPr>
        <w:pStyle w:val="Prrafodelista"/>
        <w:numPr>
          <w:ilvl w:val="0"/>
          <w:numId w:val="14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Me desempeño como administrador y gestiono un alojamiento en la localidad de Tupungato, Mendoza.</w:t>
      </w:r>
    </w:p>
    <w:p w:rsidR="00D413F9" w:rsidRPr="004E2E5A" w:rsidRDefault="002002B7" w:rsidP="00D413F9">
      <w:pPr>
        <w:pStyle w:val="Ttulo3"/>
        <w:rPr>
          <w:rFonts w:ascii="Google Sans Medium" w:hAnsi="Google Sans Medium"/>
          <w:sz w:val="18"/>
          <w:szCs w:val="18"/>
        </w:rPr>
      </w:pPr>
      <w:r w:rsidRPr="004E2E5A">
        <w:rPr>
          <w:rFonts w:ascii="Google Sans Medium" w:hAnsi="Google Sans Medium"/>
          <w:sz w:val="18"/>
          <w:szCs w:val="18"/>
        </w:rPr>
        <w:t>ene. 2017</w:t>
      </w:r>
      <w:r w:rsidR="00D413F9" w:rsidRPr="004E2E5A">
        <w:rPr>
          <w:rFonts w:ascii="Google Sans Medium" w:hAnsi="Google Sans Medium"/>
          <w:sz w:val="18"/>
          <w:szCs w:val="18"/>
        </w:rPr>
        <w:t xml:space="preserve"> – </w:t>
      </w:r>
      <w:r w:rsidRPr="004E2E5A">
        <w:rPr>
          <w:rFonts w:ascii="Google Sans Medium" w:hAnsi="Google Sans Medium"/>
          <w:sz w:val="18"/>
          <w:szCs w:val="18"/>
        </w:rPr>
        <w:t xml:space="preserve">presente </w:t>
      </w:r>
    </w:p>
    <w:p w:rsidR="00D413F9" w:rsidRPr="00712D79" w:rsidRDefault="002002B7" w:rsidP="00513EFC">
      <w:pPr>
        <w:pStyle w:val="Ttulo2"/>
        <w:rPr>
          <w:rFonts w:ascii="Google Sans" w:hAnsi="Google Sans"/>
        </w:rPr>
      </w:pPr>
      <w:r w:rsidRPr="00712D79">
        <w:rPr>
          <w:rFonts w:ascii="Google Sans" w:hAnsi="Google Sans"/>
        </w:rPr>
        <w:t>Profesor</w:t>
      </w:r>
      <w:r w:rsidR="0095272C" w:rsidRPr="00712D79">
        <w:rPr>
          <w:rFonts w:ascii="Google Sans" w:hAnsi="Google Sans"/>
          <w:lang w:bidi="es-ES"/>
        </w:rPr>
        <w:t xml:space="preserve"> / </w:t>
      </w:r>
      <w:r w:rsidRPr="00712D79">
        <w:rPr>
          <w:rStyle w:val="nfasis"/>
          <w:rFonts w:ascii="Google Sans" w:hAnsi="Google Sans"/>
        </w:rPr>
        <w:t>Independiente, Godoy Cruz, Mendoza</w:t>
      </w:r>
    </w:p>
    <w:p w:rsidR="00D413F9" w:rsidRPr="004E2E5A" w:rsidRDefault="002002B7" w:rsidP="002002B7">
      <w:pPr>
        <w:pStyle w:val="Prrafodelista"/>
        <w:numPr>
          <w:ilvl w:val="0"/>
          <w:numId w:val="14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Establecer objetivos claros para todas las lecciones, unidades y proyectos, comunicando esos objetivos a mis estudiantes.</w:t>
      </w:r>
    </w:p>
    <w:p w:rsidR="002002B7" w:rsidRPr="004E2E5A" w:rsidRDefault="002002B7" w:rsidP="002002B7">
      <w:pPr>
        <w:pStyle w:val="Prrafodelista"/>
        <w:numPr>
          <w:ilvl w:val="0"/>
          <w:numId w:val="14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Supervisar el desempeño de los estudiantes para hacer sugerencias de mejora y garantizar que cumplan con los estándares del curso, los requisitos de capacitación y los objetivos.</w:t>
      </w:r>
    </w:p>
    <w:p w:rsidR="002002B7" w:rsidRPr="004E2E5A" w:rsidRDefault="002002B7" w:rsidP="002002B7">
      <w:pPr>
        <w:pStyle w:val="Prrafodelista"/>
        <w:numPr>
          <w:ilvl w:val="0"/>
          <w:numId w:val="14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 xml:space="preserve">Fomentar el estudio como una experiencia positiva y enriquecedora para mis alumnos, </w:t>
      </w:r>
    </w:p>
    <w:p w:rsidR="002002B7" w:rsidRPr="004E2E5A" w:rsidRDefault="002002B7" w:rsidP="002002B7">
      <w:pPr>
        <w:pStyle w:val="Prrafodelista"/>
        <w:rPr>
          <w:rFonts w:ascii="Google Sans" w:hAnsi="Google Sans"/>
        </w:rPr>
      </w:pPr>
      <w:r w:rsidRPr="004E2E5A">
        <w:rPr>
          <w:rFonts w:ascii="Google Sans" w:hAnsi="Google Sans"/>
        </w:rPr>
        <w:t>generando interés genuino en las materias que dicto (matemática, física y química).</w:t>
      </w:r>
    </w:p>
    <w:p w:rsidR="002002B7" w:rsidRPr="004E2E5A" w:rsidRDefault="002002B7" w:rsidP="002002B7">
      <w:pPr>
        <w:pStyle w:val="Ttulo3"/>
        <w:rPr>
          <w:rFonts w:ascii="Google Sans Medium" w:hAnsi="Google Sans Medium"/>
          <w:sz w:val="18"/>
          <w:szCs w:val="18"/>
        </w:rPr>
      </w:pPr>
      <w:r w:rsidRPr="004E2E5A">
        <w:rPr>
          <w:rFonts w:ascii="Google Sans Medium" w:hAnsi="Google Sans Medium"/>
          <w:sz w:val="18"/>
          <w:szCs w:val="18"/>
        </w:rPr>
        <w:t xml:space="preserve">NOV. 2016-NOV. 2022 </w:t>
      </w:r>
      <w:r w:rsidR="004E2E5A" w:rsidRPr="004E2E5A">
        <w:rPr>
          <w:rFonts w:ascii="Google Sans Medium" w:hAnsi="Google Sans Medium"/>
          <w:sz w:val="18"/>
          <w:szCs w:val="18"/>
        </w:rPr>
        <w:t>(DURANTE TEMPORADA)</w:t>
      </w:r>
    </w:p>
    <w:p w:rsidR="002002B7" w:rsidRPr="00712D79" w:rsidRDefault="002002B7" w:rsidP="002002B7">
      <w:pPr>
        <w:rPr>
          <w:rStyle w:val="nfasis"/>
          <w:rFonts w:ascii="Google Sans" w:eastAsiaTheme="majorEastAsia" w:hAnsi="Google Sans" w:cstheme="majorBidi"/>
          <w:b/>
          <w:sz w:val="32"/>
          <w:szCs w:val="26"/>
        </w:rPr>
      </w:pPr>
      <w:r w:rsidRPr="00712D79">
        <w:rPr>
          <w:rFonts w:ascii="Google Sans" w:eastAsiaTheme="majorEastAsia" w:hAnsi="Google Sans" w:cstheme="majorBidi"/>
          <w:b/>
          <w:color w:val="007FAB" w:themeColor="accent1"/>
          <w:sz w:val="32"/>
          <w:szCs w:val="26"/>
        </w:rPr>
        <w:t>Servicio al cliente /</w:t>
      </w:r>
      <w:r w:rsidRPr="00712D79">
        <w:rPr>
          <w:rFonts w:ascii="Google Sans" w:hAnsi="Google Sans"/>
        </w:rPr>
        <w:t xml:space="preserve"> </w:t>
      </w:r>
      <w:r w:rsidRPr="00712D79">
        <w:rPr>
          <w:rStyle w:val="nfasis"/>
          <w:rFonts w:ascii="Google Sans" w:eastAsiaTheme="majorEastAsia" w:hAnsi="Google Sans" w:cstheme="majorBidi"/>
          <w:b/>
          <w:sz w:val="32"/>
          <w:szCs w:val="26"/>
        </w:rPr>
        <w:t>Saucelandia, Bermejo, Mendoza</w:t>
      </w:r>
    </w:p>
    <w:p w:rsidR="002002B7" w:rsidRPr="004E2E5A" w:rsidRDefault="002002B7" w:rsidP="002002B7">
      <w:pPr>
        <w:pStyle w:val="Prrafodelista"/>
        <w:numPr>
          <w:ilvl w:val="0"/>
          <w:numId w:val="15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Tomar pedidos de bebidas y comidas del personal de servicio o directamente de los clientes.</w:t>
      </w:r>
    </w:p>
    <w:p w:rsidR="002002B7" w:rsidRPr="004E2E5A" w:rsidRDefault="002002B7" w:rsidP="002002B7">
      <w:pPr>
        <w:pStyle w:val="Prrafodelista"/>
        <w:numPr>
          <w:ilvl w:val="0"/>
          <w:numId w:val="15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Saldar recibos de caja.</w:t>
      </w:r>
    </w:p>
    <w:p w:rsidR="002002B7" w:rsidRPr="004E2E5A" w:rsidRDefault="002002B7" w:rsidP="004E2E5A">
      <w:pPr>
        <w:pStyle w:val="Prrafodelista"/>
        <w:numPr>
          <w:ilvl w:val="0"/>
          <w:numId w:val="15"/>
        </w:numPr>
        <w:rPr>
          <w:rFonts w:ascii="Google Sans" w:hAnsi="Google Sans"/>
        </w:rPr>
      </w:pPr>
      <w:r w:rsidRPr="004E2E5A">
        <w:rPr>
          <w:rFonts w:ascii="Google Sans" w:hAnsi="Google Sans"/>
        </w:rPr>
        <w:t>Mantener los estándares de higiene, salud y seguridad en las áreas de trabajo.</w:t>
      </w:r>
    </w:p>
    <w:p w:rsidR="0070237E" w:rsidRPr="00712D79" w:rsidRDefault="00AA60C7" w:rsidP="00725CB5">
      <w:pPr>
        <w:pStyle w:val="Ttulo1"/>
        <w:rPr>
          <w:rFonts w:ascii="Google Sans" w:hAnsi="Google Sans"/>
        </w:rPr>
      </w:pPr>
      <w:sdt>
        <w:sdtPr>
          <w:rPr>
            <w:rFonts w:ascii="Google Sans" w:hAnsi="Google Sans"/>
          </w:rPr>
          <w:alias w:val="Educación:"/>
          <w:tag w:val="Educación:"/>
          <w:id w:val="543866955"/>
          <w:placeholder>
            <w:docPart w:val="8A6224D56F224F06836B9231A5759CF2"/>
          </w:placeholder>
          <w:temporary/>
          <w:showingPlcHdr/>
          <w15:appearance w15:val="hidden"/>
        </w:sdtPr>
        <w:sdtEndPr/>
        <w:sdtContent>
          <w:r w:rsidR="0070237E" w:rsidRPr="00712D79">
            <w:rPr>
              <w:rFonts w:ascii="Google Sans" w:hAnsi="Google Sans"/>
              <w:lang w:bidi="es-ES"/>
            </w:rPr>
            <w:t>Educación</w:t>
          </w:r>
        </w:sdtContent>
      </w:sdt>
    </w:p>
    <w:p w:rsidR="0070237E" w:rsidRPr="00712D79" w:rsidRDefault="00712D79" w:rsidP="0070237E">
      <w:pPr>
        <w:pStyle w:val="Ttulo3"/>
        <w:rPr>
          <w:rFonts w:ascii="Google Sans Medium" w:hAnsi="Google Sans Medium"/>
          <w:sz w:val="18"/>
          <w:szCs w:val="18"/>
        </w:rPr>
      </w:pPr>
      <w:r>
        <w:rPr>
          <w:rFonts w:ascii="Google Sans Medium" w:hAnsi="Google Sans Medium"/>
          <w:sz w:val="18"/>
          <w:szCs w:val="18"/>
        </w:rPr>
        <w:t>jUN</w:t>
      </w:r>
      <w:r w:rsidR="004E2E5A" w:rsidRPr="00712D79">
        <w:rPr>
          <w:rFonts w:ascii="Google Sans Medium" w:hAnsi="Google Sans Medium"/>
          <w:sz w:val="18"/>
          <w:szCs w:val="18"/>
        </w:rPr>
        <w:t>.</w:t>
      </w:r>
      <w:r w:rsidR="002002B7" w:rsidRPr="00712D79">
        <w:rPr>
          <w:rFonts w:ascii="Google Sans Medium" w:hAnsi="Google Sans Medium"/>
          <w:sz w:val="18"/>
          <w:szCs w:val="18"/>
        </w:rPr>
        <w:t xml:space="preserve"> 2023</w:t>
      </w:r>
    </w:p>
    <w:p w:rsidR="0070237E" w:rsidRPr="00712D79" w:rsidRDefault="002002B7" w:rsidP="00513EFC">
      <w:pPr>
        <w:pStyle w:val="Ttulo2"/>
        <w:rPr>
          <w:rFonts w:ascii="Google Sans" w:hAnsi="Google Sans"/>
          <w:lang w:val="en-US"/>
        </w:rPr>
      </w:pPr>
      <w:r w:rsidRPr="00712D79">
        <w:rPr>
          <w:rFonts w:ascii="Google Sans" w:hAnsi="Google Sans"/>
          <w:lang w:val="en-US"/>
        </w:rPr>
        <w:t>D</w:t>
      </w:r>
      <w:r w:rsidR="007E7010" w:rsidRPr="00712D79">
        <w:rPr>
          <w:rFonts w:ascii="Google Sans" w:hAnsi="Google Sans"/>
          <w:lang w:val="en-US"/>
        </w:rPr>
        <w:t>esarrollador Web Full S</w:t>
      </w:r>
      <w:r w:rsidRPr="00712D79">
        <w:rPr>
          <w:rFonts w:ascii="Google Sans" w:hAnsi="Google Sans"/>
          <w:lang w:val="en-US"/>
        </w:rPr>
        <w:t>tack</w:t>
      </w:r>
      <w:r w:rsidR="0095272C" w:rsidRPr="00712D79">
        <w:rPr>
          <w:rFonts w:ascii="Google Sans" w:hAnsi="Google Sans"/>
          <w:lang w:val="en-US" w:bidi="es-ES"/>
        </w:rPr>
        <w:t xml:space="preserve"> / </w:t>
      </w:r>
      <w:r w:rsidRPr="00712D79">
        <w:rPr>
          <w:rStyle w:val="nfasis"/>
          <w:rFonts w:ascii="Google Sans" w:hAnsi="Google Sans"/>
          <w:lang w:val="en-US"/>
        </w:rPr>
        <w:t xml:space="preserve">Egg Cooperation, </w:t>
      </w:r>
      <w:r w:rsidR="007E7010" w:rsidRPr="00712D79">
        <w:rPr>
          <w:rStyle w:val="nfasis"/>
          <w:rFonts w:ascii="Google Sans" w:hAnsi="Google Sans"/>
          <w:lang w:val="en-US"/>
        </w:rPr>
        <w:t>Mendoza, Mendoza</w:t>
      </w:r>
    </w:p>
    <w:p w:rsidR="0070237E" w:rsidRPr="00712D79" w:rsidRDefault="007E7010" w:rsidP="0070237E">
      <w:pPr>
        <w:rPr>
          <w:rFonts w:ascii="Google Sans" w:hAnsi="Google Sans"/>
        </w:rPr>
      </w:pPr>
      <w:r w:rsidRPr="00712D79">
        <w:rPr>
          <w:rFonts w:ascii="Google Sans" w:hAnsi="Google Sans"/>
        </w:rPr>
        <w:t>(Alumno mejor puntuado por sus compañeros).</w:t>
      </w:r>
    </w:p>
    <w:p w:rsidR="0070237E" w:rsidRPr="00712D79" w:rsidRDefault="007E7010" w:rsidP="0070237E">
      <w:pPr>
        <w:pStyle w:val="Ttulo3"/>
        <w:rPr>
          <w:rFonts w:ascii="Google Sans Medium" w:hAnsi="Google Sans Medium"/>
          <w:sz w:val="18"/>
          <w:szCs w:val="18"/>
        </w:rPr>
      </w:pPr>
      <w:r w:rsidRPr="00712D79">
        <w:rPr>
          <w:rFonts w:ascii="Google Sans Medium" w:hAnsi="Google Sans Medium"/>
          <w:sz w:val="18"/>
          <w:szCs w:val="18"/>
        </w:rPr>
        <w:t>dic. 2015</w:t>
      </w:r>
    </w:p>
    <w:p w:rsidR="0070237E" w:rsidRPr="00712D79" w:rsidRDefault="007E7010" w:rsidP="0070237E">
      <w:pPr>
        <w:pStyle w:val="Ttulo2"/>
        <w:rPr>
          <w:rStyle w:val="nfasis"/>
          <w:rFonts w:ascii="Google Sans" w:hAnsi="Google Sans"/>
        </w:rPr>
      </w:pPr>
      <w:r w:rsidRPr="00712D79">
        <w:rPr>
          <w:rFonts w:ascii="Google Sans" w:hAnsi="Google Sans"/>
        </w:rPr>
        <w:t>Bachiller en Ciencias Sociales y Humanidades Bilingüe</w:t>
      </w:r>
      <w:r w:rsidR="0095272C" w:rsidRPr="00712D79">
        <w:rPr>
          <w:rFonts w:ascii="Google Sans" w:hAnsi="Google Sans"/>
          <w:lang w:bidi="es-ES"/>
        </w:rPr>
        <w:t xml:space="preserve"> / </w:t>
      </w:r>
      <w:r w:rsidRPr="00712D79">
        <w:rPr>
          <w:rStyle w:val="nfasis"/>
          <w:rFonts w:ascii="Google Sans" w:hAnsi="Google Sans"/>
        </w:rPr>
        <w:t>Colegio “Los Olivos”, Guaymallén, Mendoza</w:t>
      </w:r>
    </w:p>
    <w:p w:rsidR="007E7010" w:rsidRPr="00712D79" w:rsidRDefault="007E7010" w:rsidP="0070237E">
      <w:pPr>
        <w:pStyle w:val="Ttulo2"/>
        <w:rPr>
          <w:rStyle w:val="nfasis"/>
          <w:rFonts w:ascii="Google Sans" w:hAnsi="Google Sans"/>
        </w:rPr>
      </w:pPr>
    </w:p>
    <w:p w:rsidR="007E7010" w:rsidRPr="00712D79" w:rsidRDefault="007E7010" w:rsidP="007E7010">
      <w:pPr>
        <w:pStyle w:val="Ttulo3"/>
        <w:rPr>
          <w:rFonts w:ascii="Google Sans Medium" w:hAnsi="Google Sans Medium"/>
          <w:sz w:val="18"/>
          <w:szCs w:val="18"/>
        </w:rPr>
      </w:pPr>
      <w:r w:rsidRPr="00712D79">
        <w:rPr>
          <w:rFonts w:ascii="Google Sans Medium" w:hAnsi="Google Sans Medium"/>
          <w:sz w:val="18"/>
          <w:szCs w:val="18"/>
        </w:rPr>
        <w:t>Feb. 2022</w:t>
      </w:r>
    </w:p>
    <w:p w:rsidR="0070237E" w:rsidRPr="00712D79" w:rsidRDefault="007E7010" w:rsidP="007E7010">
      <w:pPr>
        <w:pStyle w:val="Ttulo2"/>
        <w:rPr>
          <w:rFonts w:ascii="Google Sans" w:hAnsi="Google Sans"/>
        </w:rPr>
      </w:pPr>
      <w:r w:rsidRPr="00712D79">
        <w:rPr>
          <w:rFonts w:ascii="Google Sans" w:hAnsi="Google Sans"/>
          <w:lang w:bidi="es-ES"/>
        </w:rPr>
        <w:t>Primer Año Completo de Ingeniería Industrial</w:t>
      </w:r>
      <w:r w:rsidRPr="00712D79">
        <w:rPr>
          <w:rFonts w:ascii="Google Sans" w:hAnsi="Google Sans"/>
          <w:lang w:bidi="es-ES"/>
        </w:rPr>
        <w:t>/</w:t>
      </w:r>
      <w:r w:rsidRPr="00712D79">
        <w:rPr>
          <w:rStyle w:val="nfasis"/>
          <w:rFonts w:ascii="Google Sans" w:hAnsi="Google Sans"/>
        </w:rPr>
        <w:t xml:space="preserve"> </w:t>
      </w:r>
      <w:r w:rsidRPr="00712D79">
        <w:rPr>
          <w:rStyle w:val="nfasis"/>
          <w:rFonts w:ascii="Google Sans" w:hAnsi="Google Sans"/>
        </w:rPr>
        <w:t>Universidad Nacional De Cuyo, Mendoza, Mendoza</w:t>
      </w:r>
    </w:p>
    <w:p w:rsidR="00434074" w:rsidRPr="00712D79" w:rsidRDefault="004E2E5A" w:rsidP="00434074">
      <w:pPr>
        <w:pStyle w:val="Ttulo1"/>
        <w:rPr>
          <w:rFonts w:ascii="Google Sans" w:hAnsi="Google Sans"/>
        </w:rPr>
      </w:pPr>
      <w:r w:rsidRPr="00712D79">
        <w:rPr>
          <w:rFonts w:ascii="Google Sans" w:hAnsi="Google Sans"/>
        </w:rPr>
        <w:t>Idiomas</w:t>
      </w:r>
    </w:p>
    <w:p w:rsidR="00BC7376" w:rsidRPr="00712D79" w:rsidRDefault="004E2E5A" w:rsidP="00BC7376">
      <w:pPr>
        <w:rPr>
          <w:rFonts w:ascii="Google Sans" w:hAnsi="Google Sans"/>
        </w:rPr>
      </w:pPr>
      <w:r w:rsidRPr="00712D79">
        <w:rPr>
          <w:rFonts w:ascii="Google Sans" w:hAnsi="Google Sans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454344</wp:posOffset>
                </wp:positionH>
                <wp:positionV relativeFrom="paragraph">
                  <wp:posOffset>92710</wp:posOffset>
                </wp:positionV>
                <wp:extent cx="3409179" cy="9256"/>
                <wp:effectExtent l="0" t="0" r="20320" b="292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179" cy="92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ACEB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7.3pt" to="304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" strokecolor="#007fab [3204]" strokeweight="1pt">
                <v:stroke joinstyle="miter"/>
              </v:line>
            </w:pict>
          </mc:Fallback>
        </mc:AlternateContent>
      </w:r>
      <w:r w:rsidRPr="00712D79">
        <w:rPr>
          <w:rFonts w:ascii="Google Sans" w:hAnsi="Google Sans"/>
        </w:rPr>
        <w:t xml:space="preserve">Inglés                                                                                                 </w:t>
      </w:r>
      <w:r w:rsidR="00712D79">
        <w:rPr>
          <w:rFonts w:ascii="Google Sans" w:hAnsi="Google Sans"/>
        </w:rPr>
        <w:t xml:space="preserve">             </w:t>
      </w:r>
      <w:r w:rsidRPr="00712D79">
        <w:rPr>
          <w:rFonts w:ascii="Google Sans" w:hAnsi="Google Sans"/>
        </w:rPr>
        <w:t xml:space="preserve"> Nivel: Fluido.</w:t>
      </w:r>
    </w:p>
    <w:sectPr w:rsidR="00BC7376" w:rsidRPr="00712D79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0C7" w:rsidRDefault="00AA60C7" w:rsidP="00725803">
      <w:pPr>
        <w:spacing w:after="0"/>
      </w:pPr>
      <w:r>
        <w:separator/>
      </w:r>
    </w:p>
  </w:endnote>
  <w:endnote w:type="continuationSeparator" w:id="0">
    <w:p w:rsidR="00AA60C7" w:rsidRDefault="00AA60C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Sitka Small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12D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0C7" w:rsidRDefault="00AA60C7" w:rsidP="00725803">
      <w:pPr>
        <w:spacing w:after="0"/>
      </w:pPr>
      <w:r>
        <w:separator/>
      </w:r>
    </w:p>
  </w:footnote>
  <w:footnote w:type="continuationSeparator" w:id="0">
    <w:p w:rsidR="00AA60C7" w:rsidRDefault="00AA60C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C25B7"/>
    <w:multiLevelType w:val="hybridMultilevel"/>
    <w:tmpl w:val="A0020E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A5CAD"/>
    <w:multiLevelType w:val="hybridMultilevel"/>
    <w:tmpl w:val="2602647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E94BB0"/>
    <w:multiLevelType w:val="hybridMultilevel"/>
    <w:tmpl w:val="EB1E68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20"/>
    <w:rsid w:val="00025E77"/>
    <w:rsid w:val="00027312"/>
    <w:rsid w:val="000645F2"/>
    <w:rsid w:val="00082F03"/>
    <w:rsid w:val="000835A0"/>
    <w:rsid w:val="000934A2"/>
    <w:rsid w:val="001478C7"/>
    <w:rsid w:val="001B0955"/>
    <w:rsid w:val="002002B7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20"/>
    <w:rsid w:val="004E2970"/>
    <w:rsid w:val="004E2E5A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12D79"/>
    <w:rsid w:val="00725803"/>
    <w:rsid w:val="00725CB5"/>
    <w:rsid w:val="007307A3"/>
    <w:rsid w:val="00752315"/>
    <w:rsid w:val="007E7010"/>
    <w:rsid w:val="00810D5D"/>
    <w:rsid w:val="00857E6B"/>
    <w:rsid w:val="008968C4"/>
    <w:rsid w:val="008D7C1C"/>
    <w:rsid w:val="0092291B"/>
    <w:rsid w:val="00932D92"/>
    <w:rsid w:val="0095272C"/>
    <w:rsid w:val="00972024"/>
    <w:rsid w:val="00990C09"/>
    <w:rsid w:val="009F04D2"/>
    <w:rsid w:val="009F2BA7"/>
    <w:rsid w:val="009F6DA0"/>
    <w:rsid w:val="00A01182"/>
    <w:rsid w:val="00AA60C7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6D03"/>
  <w15:chartTrackingRefBased/>
  <w15:docId w15:val="{5C4EA4EC-4A46-4A70-9FB5-2DD72112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de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ruz\AppData\Roaming\Microsoft\Plantilla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46C8361D61462C864551269FBB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FB02-04F5-494D-9FE7-167180E999E0}"/>
      </w:docPartPr>
      <w:docPartBody>
        <w:p w:rsidR="00000000" w:rsidRDefault="00D51F34">
          <w:pPr>
            <w:pStyle w:val="5146C8361D61462C864551269FBB8943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1D1B28C9E16144AEBB7C2688ABEF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73B95-7E41-47DE-BC46-FAD633975419}"/>
      </w:docPartPr>
      <w:docPartBody>
        <w:p w:rsidR="00000000" w:rsidRDefault="00D51F34">
          <w:pPr>
            <w:pStyle w:val="1D1B28C9E16144AEBB7C2688ABEFFEAE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936343EFB7E44B649E6011CFBB59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C7016-9A2F-47BF-9F0D-3B2ECEC00CEB}"/>
      </w:docPartPr>
      <w:docPartBody>
        <w:p w:rsidR="00000000" w:rsidRDefault="00D51F34">
          <w:pPr>
            <w:pStyle w:val="936343EFB7E44B649E6011CFBB595B5F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BA45CB130B994E47A53D10F229A2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84D2F-315A-404D-A39C-448612EFA86F}"/>
      </w:docPartPr>
      <w:docPartBody>
        <w:p w:rsidR="00000000" w:rsidRDefault="00D51F34">
          <w:pPr>
            <w:pStyle w:val="BA45CB130B994E47A53D10F229A247C1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5CE2F49F048C40B8BB6350A01C8FC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C195-37DF-4EC3-B0F9-55A56EE67C39}"/>
      </w:docPartPr>
      <w:docPartBody>
        <w:p w:rsidR="00000000" w:rsidRDefault="00D51F34">
          <w:pPr>
            <w:pStyle w:val="5CE2F49F048C40B8BB6350A01C8FC8FD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411B4EAAB2B2492A98A43A06EF138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F892D-E5C0-4EA3-873C-4F68E863EB93}"/>
      </w:docPartPr>
      <w:docPartBody>
        <w:p w:rsidR="00000000" w:rsidRDefault="00D51F34">
          <w:pPr>
            <w:pStyle w:val="411B4EAAB2B2492A98A43A06EF138C42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FAC29249C6984D9485ED0952ACC83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47C85-A1DC-4658-89BE-3B97FE1C2EDE}"/>
      </w:docPartPr>
      <w:docPartBody>
        <w:p w:rsidR="00000000" w:rsidRDefault="00D51F34">
          <w:pPr>
            <w:pStyle w:val="FAC29249C6984D9485ED0952ACC83B76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8A6224D56F224F06836B9231A575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DF595-82E9-433D-8057-4424B9D3564F}"/>
      </w:docPartPr>
      <w:docPartBody>
        <w:p w:rsidR="00000000" w:rsidRDefault="00D51F34">
          <w:pPr>
            <w:pStyle w:val="8A6224D56F224F06836B9231A5759CF2"/>
          </w:pPr>
          <w:r w:rsidRPr="0070237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Sitka Small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69"/>
    <w:rsid w:val="001D5269"/>
    <w:rsid w:val="00D5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46C8361D61462C864551269FBB8943">
    <w:name w:val="5146C8361D61462C864551269FBB8943"/>
  </w:style>
  <w:style w:type="paragraph" w:customStyle="1" w:styleId="1D1B28C9E16144AEBB7C2688ABEFFEAE">
    <w:name w:val="1D1B28C9E16144AEBB7C2688ABEFFEAE"/>
  </w:style>
  <w:style w:type="paragraph" w:customStyle="1" w:styleId="936343EFB7E44B649E6011CFBB595B5F">
    <w:name w:val="936343EFB7E44B649E6011CFBB595B5F"/>
  </w:style>
  <w:style w:type="paragraph" w:customStyle="1" w:styleId="BA45CB130B994E47A53D10F229A247C1">
    <w:name w:val="BA45CB130B994E47A53D10F229A247C1"/>
  </w:style>
  <w:style w:type="paragraph" w:customStyle="1" w:styleId="5CE2F49F048C40B8BB6350A01C8FC8FD">
    <w:name w:val="5CE2F49F048C40B8BB6350A01C8FC8FD"/>
  </w:style>
  <w:style w:type="paragraph" w:customStyle="1" w:styleId="D5CBFA1E0C8B4F3C9DA157AD38E3136B">
    <w:name w:val="D5CBFA1E0C8B4F3C9DA157AD38E3136B"/>
  </w:style>
  <w:style w:type="paragraph" w:customStyle="1" w:styleId="4E442307F1114CDCBF877D923D166C0A">
    <w:name w:val="4E442307F1114CDCBF877D923D166C0A"/>
  </w:style>
  <w:style w:type="paragraph" w:customStyle="1" w:styleId="4036DA2782B24508868D8E1FE96A9335">
    <w:name w:val="4036DA2782B24508868D8E1FE96A9335"/>
  </w:style>
  <w:style w:type="paragraph" w:customStyle="1" w:styleId="411B4EAAB2B2492A98A43A06EF138C42">
    <w:name w:val="411B4EAAB2B2492A98A43A06EF138C42"/>
  </w:style>
  <w:style w:type="paragraph" w:customStyle="1" w:styleId="1C91C932DA804391B9E2A2F7A4AA0491">
    <w:name w:val="1C91C932DA804391B9E2A2F7A4AA0491"/>
  </w:style>
  <w:style w:type="paragraph" w:customStyle="1" w:styleId="33F5DB8F287644FB86F4203DACB8B607">
    <w:name w:val="33F5DB8F287644FB86F4203DACB8B607"/>
  </w:style>
  <w:style w:type="paragraph" w:customStyle="1" w:styleId="CB72DB2E19E24BDA853776F56CF276A9">
    <w:name w:val="CB72DB2E19E24BDA853776F56CF276A9"/>
  </w:style>
  <w:style w:type="paragraph" w:customStyle="1" w:styleId="B4B046BA82BD456CA7C413EA9E494DD0">
    <w:name w:val="B4B046BA82BD456CA7C413EA9E494DD0"/>
  </w:style>
  <w:style w:type="paragraph" w:customStyle="1" w:styleId="EC7965FCA8084FB5BC0EE0A3BF8C68BC">
    <w:name w:val="EC7965FCA8084FB5BC0EE0A3BF8C68BC"/>
  </w:style>
  <w:style w:type="paragraph" w:customStyle="1" w:styleId="FAC29249C6984D9485ED0952ACC83B76">
    <w:name w:val="FAC29249C6984D9485ED0952ACC83B76"/>
  </w:style>
  <w:style w:type="paragraph" w:customStyle="1" w:styleId="CE292E0CF3854525A0FCF5E08C4E3E1A">
    <w:name w:val="CE292E0CF3854525A0FCF5E08C4E3E1A"/>
  </w:style>
  <w:style w:type="paragraph" w:customStyle="1" w:styleId="D1690587090C4B1A85E1028D3A305AFA">
    <w:name w:val="D1690587090C4B1A85E1028D3A305AFA"/>
  </w:style>
  <w:style w:type="paragraph" w:customStyle="1" w:styleId="E0BB3136FA4A43B395F42F77783707C3">
    <w:name w:val="E0BB3136FA4A43B395F42F77783707C3"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59E835A63384BC8BBC0FB91367D98BE">
    <w:name w:val="959E835A63384BC8BBC0FB91367D98BE"/>
  </w:style>
  <w:style w:type="paragraph" w:customStyle="1" w:styleId="F47BF1B5830240FBB846FA459C8E4EE1">
    <w:name w:val="F47BF1B5830240FBB846FA459C8E4EE1"/>
  </w:style>
  <w:style w:type="paragraph" w:customStyle="1" w:styleId="E1C78BE776FF43999E098DCC63370256">
    <w:name w:val="E1C78BE776FF43999E098DCC63370256"/>
  </w:style>
  <w:style w:type="paragraph" w:customStyle="1" w:styleId="C6835FC5BE3A46AE8E3DC975F0DCEEC2">
    <w:name w:val="C6835FC5BE3A46AE8E3DC975F0DCEEC2"/>
  </w:style>
  <w:style w:type="paragraph" w:customStyle="1" w:styleId="4264F732FDAA479284C95640AA59E45C">
    <w:name w:val="4264F732FDAA479284C95640AA59E45C"/>
  </w:style>
  <w:style w:type="paragraph" w:customStyle="1" w:styleId="1362527717734301AE9C13372F77D538">
    <w:name w:val="1362527717734301AE9C13372F77D538"/>
  </w:style>
  <w:style w:type="paragraph" w:customStyle="1" w:styleId="E1C0362F740C44D0ACDABB43D7B44351">
    <w:name w:val="E1C0362F740C44D0ACDABB43D7B44351"/>
  </w:style>
  <w:style w:type="paragraph" w:customStyle="1" w:styleId="8A6224D56F224F06836B9231A5759CF2">
    <w:name w:val="8A6224D56F224F06836B9231A5759CF2"/>
  </w:style>
  <w:style w:type="paragraph" w:customStyle="1" w:styleId="6F964E79A067492D9FF941F799C83AA2">
    <w:name w:val="6F964E79A067492D9FF941F799C83AA2"/>
  </w:style>
  <w:style w:type="paragraph" w:customStyle="1" w:styleId="09E1DD5FBD674B1C8B433505BBAE88A7">
    <w:name w:val="09E1DD5FBD674B1C8B433505BBAE88A7"/>
  </w:style>
  <w:style w:type="paragraph" w:customStyle="1" w:styleId="4BE2F88546614DBBACC9A232BFFEDBB9">
    <w:name w:val="4BE2F88546614DBBACC9A232BFFEDBB9"/>
  </w:style>
  <w:style w:type="paragraph" w:customStyle="1" w:styleId="B101A18C46A14BE6ADEF8A38838CC4BE">
    <w:name w:val="B101A18C46A14BE6ADEF8A38838CC4BE"/>
  </w:style>
  <w:style w:type="paragraph" w:customStyle="1" w:styleId="FFB578C34728435E93C6FF42F19ED11A">
    <w:name w:val="FFB578C34728435E93C6FF42F19ED11A"/>
  </w:style>
  <w:style w:type="paragraph" w:customStyle="1" w:styleId="1556D8DEB32F4D659DC4F1B94C58A000">
    <w:name w:val="1556D8DEB32F4D659DC4F1B94C58A000"/>
  </w:style>
  <w:style w:type="paragraph" w:customStyle="1" w:styleId="C5278314537741D583F2F5F5F099677E">
    <w:name w:val="C5278314537741D583F2F5F5F099677E"/>
  </w:style>
  <w:style w:type="paragraph" w:customStyle="1" w:styleId="30DF643150FD46A98AC4DF1B82C784AA">
    <w:name w:val="30DF643150FD46A98AC4DF1B82C784AA"/>
  </w:style>
  <w:style w:type="paragraph" w:customStyle="1" w:styleId="366E73B72E0640C09A23B097889FF685">
    <w:name w:val="366E73B72E0640C09A23B097889FF685"/>
  </w:style>
  <w:style w:type="paragraph" w:customStyle="1" w:styleId="C009CA96E58A4BAEA780D18D5EC929CF">
    <w:name w:val="C009CA96E58A4BAEA780D18D5EC929CF"/>
  </w:style>
  <w:style w:type="paragraph" w:customStyle="1" w:styleId="64B2D48A69E647F1806E010D9688ED61">
    <w:name w:val="64B2D48A69E647F1806E010D9688ED61"/>
  </w:style>
  <w:style w:type="paragraph" w:customStyle="1" w:styleId="58425A8E33814283ACA2CD99170E847D">
    <w:name w:val="58425A8E33814283ACA2CD99170E847D"/>
  </w:style>
  <w:style w:type="paragraph" w:customStyle="1" w:styleId="996D34B055404CC19B15D209BE1EDBD4">
    <w:name w:val="996D34B055404CC19B15D209BE1EDBD4"/>
    <w:rsid w:val="001D5269"/>
  </w:style>
  <w:style w:type="paragraph" w:customStyle="1" w:styleId="06C591FB9D5344E7988A54411707B4C7">
    <w:name w:val="06C591FB9D5344E7988A54411707B4C7"/>
    <w:rsid w:val="001D5269"/>
  </w:style>
  <w:style w:type="paragraph" w:customStyle="1" w:styleId="779512DB38ED451A9A7995CC47FE49BD">
    <w:name w:val="779512DB38ED451A9A7995CC47FE49BD"/>
    <w:rsid w:val="001D5269"/>
  </w:style>
  <w:style w:type="paragraph" w:customStyle="1" w:styleId="20EA05D47C804A9A82C30DD59CF96F83">
    <w:name w:val="20EA05D47C804A9A82C30DD59CF96F83"/>
    <w:rsid w:val="001D5269"/>
  </w:style>
  <w:style w:type="paragraph" w:customStyle="1" w:styleId="29A46B757B024535A642B6576897C5E0">
    <w:name w:val="29A46B757B024535A642B6576897C5E0"/>
    <w:rsid w:val="001D52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Juan Cruz</Abstract>
  <CompanyAddress>Juan B. Justo 210  </CompanyAddress>
  <CompanyPhone>Godoy Cruz, Mendoza, Argentina
2622309080
</CompanyPhone>
  <CompanyFax/>
  <CompanyEmail>Juancruz.ambrosini@gmail.com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E5F86-958A-43AD-8F60-642E78EB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48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2023-06-09T08:56:00Z</dcterms:created>
  <dcterms:modified xsi:type="dcterms:W3CDTF">2023-06-09T09:44:00Z</dcterms:modified>
  <cp:category>Ambrosini</cp:category>
</cp:coreProperties>
</file>